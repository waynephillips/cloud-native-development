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7C47A6" w:rsidRDefault="007C47A6" w:rsidP="007C47A6">
          <w:pPr>
            <w:pStyle w:val="PublishStatus"/>
          </w:pPr>
          <w:r>
            <w:t>This post was published to Code Blog at 5:01:00 PM 4/20/2017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3372D" w:rsidRDefault="007C47A6">
              <w:pPr>
                <w:pStyle w:val="Publishwithline"/>
              </w:pPr>
              <w:r>
                <w:t>Java and SAP Cloud Platform</w:t>
              </w:r>
            </w:p>
          </w:sdtContent>
        </w:sdt>
        <w:p w:rsidR="0043372D" w:rsidRDefault="0043372D">
          <w:pPr>
            <w:pStyle w:val="underline"/>
          </w:pPr>
        </w:p>
        <w:p w:rsidR="0043372D" w:rsidRDefault="00616A41">
          <w:pPr>
            <w:pStyle w:val="PadderBetweenControlandBody"/>
          </w:pPr>
        </w:p>
      </w:sdtContent>
    </w:sdt>
    <w:p w:rsidR="007C47A6" w:rsidRDefault="007C47A6">
      <w:pPr>
        <w:pStyle w:val="NormalWeb"/>
        <w:divId w:val="2111463817"/>
      </w:pPr>
      <w:r>
        <w:t>​TODO</w:t>
      </w:r>
    </w:p>
    <w:p w:rsidR="007C47A6" w:rsidRDefault="007C47A6">
      <w:pPr>
        <w:pStyle w:val="NormalWeb"/>
        <w:divId w:val="2111463817"/>
      </w:pPr>
      <w:r>
        <w:t>Java EE Web Server Config</w:t>
      </w:r>
    </w:p>
    <w:p w:rsidR="007C47A6" w:rsidRDefault="007C47A6">
      <w:pPr>
        <w:pStyle w:val="NormalWeb"/>
        <w:divId w:val="2111463817"/>
      </w:pPr>
      <w:bookmarkStart w:id="0" w:name="_GoBack"/>
      <w:bookmarkEnd w:id="0"/>
    </w:p>
    <w:p w:rsidR="007C47A6" w:rsidRDefault="007C47A6">
      <w:pPr>
        <w:pStyle w:val="Heading2"/>
        <w:divId w:val="2111463817"/>
        <w:rPr>
          <w:rFonts w:eastAsia="Times New Roman"/>
        </w:rPr>
      </w:pPr>
      <w:r>
        <w:rPr>
          <w:rFonts w:eastAsia="Times New Roman"/>
        </w:rPr>
        <w:t>Local Web Server Config</w:t>
      </w:r>
    </w:p>
    <w:p w:rsidR="007C47A6" w:rsidRDefault="007C47A6">
      <w:pPr>
        <w:pStyle w:val="NormalWeb"/>
        <w:divId w:val="2111463817"/>
      </w:pPr>
      <w:r>
        <w:t>1. Download and install Java EE 6 Web Profile Server from here: https://tools.hana.ondemand.com/</w:t>
      </w:r>
    </w:p>
    <w:p w:rsidR="007C47A6" w:rsidRDefault="007C47A6">
      <w:pPr>
        <w:pStyle w:val="NormalWeb"/>
        <w:divId w:val="2111463817"/>
      </w:pPr>
      <w:r>
        <w:t xml:space="preserve">2. In eclipse open the Server view &gt; </w:t>
      </w:r>
      <w:proofErr w:type="spellStart"/>
      <w:r>
        <w:t>rt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&gt; new server &gt; SAP &gt; </w:t>
      </w:r>
      <w:proofErr w:type="spellStart"/>
      <w:r>
        <w:t>Jave</w:t>
      </w:r>
      <w:proofErr w:type="spellEnd"/>
      <w:r>
        <w:t xml:space="preserve"> EE 6 Web Profile Server &gt; Finish</w:t>
      </w:r>
    </w:p>
    <w:p w:rsidR="007C47A6" w:rsidRDefault="007C47A6">
      <w:pPr>
        <w:pStyle w:val="NormalWeb"/>
        <w:divId w:val="2111463817"/>
      </w:pPr>
      <w:r>
        <w:t>3. Double click the server that was create and add destinations via the connectivity tab</w:t>
      </w:r>
    </w:p>
    <w:p w:rsidR="007C47A6" w:rsidRDefault="007C47A6">
      <w:pPr>
        <w:pStyle w:val="NormalWeb"/>
        <w:divId w:val="2111463817"/>
      </w:pPr>
      <w:r>
        <w:t>Name: </w:t>
      </w:r>
      <w:proofErr w:type="spellStart"/>
      <w:r>
        <w:t>Gateway_HTTPS_PP_BA</w:t>
      </w:r>
      <w:proofErr w:type="spellEnd"/>
    </w:p>
    <w:p w:rsidR="007C47A6" w:rsidRDefault="007C47A6">
      <w:pPr>
        <w:pStyle w:val="NormalWeb"/>
        <w:divId w:val="2111463817"/>
      </w:pPr>
      <w:r>
        <w:t>HTTP</w:t>
      </w:r>
    </w:p>
    <w:p w:rsidR="007C47A6" w:rsidRDefault="007C47A6">
      <w:pPr>
        <w:pStyle w:val="NormalWeb"/>
        <w:divId w:val="2111463817"/>
      </w:pPr>
      <w:r>
        <w:t>Url: https://t2a.dow.com:8292</w:t>
      </w:r>
    </w:p>
    <w:p w:rsidR="007C47A6" w:rsidRDefault="007C47A6">
      <w:pPr>
        <w:pStyle w:val="NormalWeb"/>
        <w:divId w:val="2111463817"/>
      </w:pPr>
      <w:r>
        <w:t xml:space="preserve">Basic </w:t>
      </w:r>
      <w:proofErr w:type="spellStart"/>
      <w:r>
        <w:t>Auth</w:t>
      </w:r>
      <w:proofErr w:type="spellEnd"/>
      <w:r>
        <w:t xml:space="preserve"> with T2A happy account</w:t>
      </w:r>
    </w:p>
    <w:p w:rsidR="007C47A6" w:rsidRDefault="007C47A6">
      <w:pPr>
        <w:pStyle w:val="NormalWeb"/>
        <w:divId w:val="2111463817"/>
      </w:pPr>
      <w:r>
        <w:t>4. Dow SAP Self Sign Cert needs to be configured</w:t>
      </w:r>
    </w:p>
    <w:p w:rsidR="007C47A6" w:rsidRDefault="007C47A6">
      <w:pPr>
        <w:pStyle w:val="NormalWeb"/>
        <w:divId w:val="2111463817"/>
      </w:pPr>
      <w:proofErr w:type="spellStart"/>
      <w:r>
        <w:t>e</w:t>
      </w:r>
      <w:proofErr w:type="spellEnd"/>
      <w:r>
        <w:t xml:space="preserve"> trusted by the local web server (why they configured it wrong beats me, but </w:t>
      </w:r>
      <w:proofErr w:type="spellStart"/>
      <w:r>
        <w:t>thats</w:t>
      </w:r>
      <w:proofErr w:type="spellEnd"/>
      <w:r>
        <w:t xml:space="preserve"> the basis team)</w:t>
      </w:r>
    </w:p>
    <w:p w:rsidR="007C47A6" w:rsidRDefault="007C47A6">
      <w:pPr>
        <w:pStyle w:val="NormalWeb"/>
        <w:divId w:val="2111463817"/>
      </w:pPr>
    </w:p>
    <w:p w:rsidR="007C47A6" w:rsidRDefault="007C47A6">
      <w:pPr>
        <w:pStyle w:val="NormalWeb"/>
        <w:divId w:val="2111463817"/>
      </w:pPr>
      <w:proofErr w:type="spellStart"/>
      <w:r>
        <w:t>tldr</w:t>
      </w:r>
      <w:proofErr w:type="spellEnd"/>
      <w:r>
        <w:t>;</w:t>
      </w:r>
    </w:p>
    <w:p w:rsidR="007C47A6" w:rsidRDefault="007C47A6">
      <w:pPr>
        <w:pStyle w:val="NormalWeb"/>
        <w:divId w:val="2111463817"/>
      </w:pPr>
      <w:r>
        <w:t> JAVA is garbage!</w:t>
      </w:r>
    </w:p>
    <w:p w:rsidR="007C47A6" w:rsidRDefault="007C47A6">
      <w:pPr>
        <w:pStyle w:val="NormalWeb"/>
        <w:divId w:val="2111463817"/>
      </w:pPr>
    </w:p>
    <w:p w:rsidR="007C47A6" w:rsidRDefault="007C47A6">
      <w:pPr>
        <w:pStyle w:val="NormalWeb"/>
        <w:divId w:val="2111463817"/>
      </w:pPr>
    </w:p>
    <w:sectPr w:rsidR="007C4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41" w:rsidRDefault="00616A41" w:rsidP="007C47A6">
      <w:pPr>
        <w:spacing w:after="0"/>
      </w:pPr>
      <w:r>
        <w:separator/>
      </w:r>
    </w:p>
  </w:endnote>
  <w:endnote w:type="continuationSeparator" w:id="0">
    <w:p w:rsidR="00616A41" w:rsidRDefault="00616A41" w:rsidP="007C47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Default="007C4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Pr="007C47A6" w:rsidRDefault="007C47A6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Default="007C4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41" w:rsidRDefault="00616A41" w:rsidP="007C47A6">
      <w:pPr>
        <w:spacing w:after="0"/>
      </w:pPr>
      <w:r>
        <w:separator/>
      </w:r>
    </w:p>
  </w:footnote>
  <w:footnote w:type="continuationSeparator" w:id="0">
    <w:p w:rsidR="00616A41" w:rsidRDefault="00616A41" w:rsidP="007C47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Default="007C4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Default="007C4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7A6" w:rsidRDefault="007C4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C47A6"/>
    <w:rsid w:val="0043372D"/>
    <w:rsid w:val="00616A41"/>
    <w:rsid w:val="007C47A6"/>
    <w:rsid w:val="009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AEE27-4D4B-4458-83CA-24758BB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7C47A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7C47A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47A6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C47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47A6"/>
  </w:style>
  <w:style w:type="paragraph" w:styleId="Footer">
    <w:name w:val="footer"/>
    <w:basedOn w:val="Normal"/>
    <w:link w:val="FooterChar"/>
    <w:uiPriority w:val="99"/>
    <w:unhideWhenUsed/>
    <w:rsid w:val="007C47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0D466-BF23-47F0-B5EF-A7736DA52027}"/>
      </w:docPartPr>
      <w:docPartBody>
        <w:p w:rsidR="00000000" w:rsidRDefault="002F55C6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C6"/>
    <w:rsid w:val="002F55C6"/>
    <w:rsid w:val="007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5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 and SAP Cloud Platform</PostTitle>
  <PostDate>20170420T22:01:00Z</PostDate>
  <PostID>25</PostID>
  <Category1/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122</Words>
  <Characters>578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2018-09-11T20:02:00Z</dcterms:created>
  <dcterms:modified xsi:type="dcterms:W3CDTF">2018-09-11T20:02:00Z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2018-09-11T20:01:59Z</vt:filetime>
  </property>
  <property fmtid="{D5CDD505-2E9C-101B-9397-08002B2CF9AE}" pid="8" name="Retention_Period_Start_Date">
    <vt:filetime>2018-09-11T20:02:40Z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