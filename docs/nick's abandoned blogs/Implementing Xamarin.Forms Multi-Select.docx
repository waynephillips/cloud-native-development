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color w:val="auto"/>
        </w:rPr>
        <w:id w:val="89512093"/>
        <w:lock w:val="sdtContentLocked"/>
        <w:group/>
      </w:sdtPr>
      <w:sdtEndPr>
        <w:rPr>
          <w:sz w:val="2"/>
          <w:szCs w:val="2"/>
        </w:rPr>
      </w:sdtEndPr>
      <w:sdtContent>
        <w:p w:rsidR="000B5A55" w:rsidRDefault="000B5A55" w:rsidP="000B5A55">
          <w:pPr>
            <w:pStyle w:val="PublishStatus"/>
          </w:pPr>
          <w:r>
            <w:t>This post was published to Code Blog at 11:48:00 AM 1/4/2017</w:t>
          </w:r>
        </w:p>
        <w:sdt>
          <w:sdtPr>
            <w:alias w:val="Post Title"/>
            <w:id w:val="89512082"/>
            <w:placeholder>
              <w:docPart w:val="89512082"/>
            </w:placeholder>
            <w:dataBinding w:xpath="/ns0:BlogPostInfo/ns0:PostTitle" w:storeItemID="{5F329CAD-B019-4FA6-9FEF-74898909AD20}"/>
            <w:text/>
          </w:sdtPr>
          <w:sdtEndPr/>
          <w:sdtContent>
            <w:p w:rsidR="00904707" w:rsidRDefault="000B5A55">
              <w:pPr>
                <w:pStyle w:val="Publishwithline"/>
              </w:pPr>
              <w:r>
                <w:t>Implementing Xamarin.Forms Multi-Select</w:t>
              </w:r>
            </w:p>
          </w:sdtContent>
        </w:sdt>
        <w:p w:rsidR="00904707" w:rsidRDefault="00904707">
          <w:pPr>
            <w:pStyle w:val="underline"/>
          </w:pPr>
        </w:p>
        <w:p w:rsidR="000B5A55" w:rsidRDefault="000B5A55" w:rsidP="000B5A55">
          <w:pPr>
            <w:pStyle w:val="PadderBetweenTitleandProperties"/>
          </w:pPr>
        </w:p>
        <w:p w:rsidR="000B5A55" w:rsidRDefault="000B5A55" w:rsidP="000B5A55">
          <w:pPr>
            <w:pStyle w:val="Categories"/>
            <w:rPr>
              <w:sz w:val="2"/>
              <w:szCs w:val="2"/>
            </w:rPr>
          </w:pPr>
          <w:r>
            <w:t>Category</w:t>
          </w:r>
          <w:r>
            <w:tab/>
          </w:r>
          <w:sdt>
            <w:sdtPr>
              <w:id w:val="1924680913"/>
              <w:placeholder>
                <w:docPart w:val="1924680913"/>
              </w:placeholder>
              <w:dataBinding w:prefixMappings="xmlns:ns0 = 'http://www.microsoft.com/Office/Word/BlogTool'" w:xpath="/ns0:BlogPostInfo/ns0:Category1" w:storeItemID="{5F329CAD-B019-4FA6-9FEF-74898909AD20}"/>
              <w:comboBox w:lastValue="Xamarin">
                <w:listItem w:displayText=".NET" w:value=".NET"/>
                <w:listItem w:displayText="Angular" w:value="Angular"/>
                <w:listItem w:displayText="Architecture" w:value="Architecture"/>
                <w:listItem w:displayText="Axure" w:value="Axure"/>
                <w:listItem w:displayText="Azure" w:value="Azure"/>
                <w:listItem w:displayText="C#" w:value="C#"/>
                <w:listItem w:displayText="Cloud" w:value="Cloud"/>
                <w:listItem w:displayText="Code" w:value="Code"/>
                <w:listItem w:displayText="Coveo" w:value="Coveo"/>
                <w:listItem w:displayText="CSS" w:value="CSS"/>
                <w:listItem w:displayText="Data" w:value="Data"/>
                <w:listItem w:displayText="Events" w:value="Events"/>
                <w:listItem w:displayText="Hana" w:value="Hana"/>
                <w:listItem w:displayText="HTML" w:value="HTML"/>
                <w:listItem w:displayText="Ideas" w:value="Ideas"/>
                <w:listItem w:displayText="JavaScript" w:value="JavaScript"/>
                <w:listItem w:displayText="Opinions" w:value="Opinions"/>
                <w:listItem w:displayText="Security" w:value="Security"/>
                <w:listItem w:displayText="Sitecore" w:value="Sitecore"/>
                <w:listItem w:displayText="Sql" w:value="Sql"/>
                <w:listItem w:displayText="VSTS" w:value="VSTS"/>
                <w:listItem w:displayText="Web" w:value="Web"/>
                <w:listItem w:displayText="Xamarin" w:value="Xamarin"/>
                <w:listItem w:displayText="none" w:value=" "/>
              </w:comboBox>
            </w:sdtPr>
            <w:sdtContent>
              <w:r>
                <w:t>Xamarin</w:t>
              </w:r>
            </w:sdtContent>
          </w:sdt>
          <w:r>
            <w:t xml:space="preserve"> ; </w:t>
          </w:r>
          <w:sdt>
            <w:sdtPr>
              <w:id w:val="-50306483"/>
              <w:placeholder>
                <w:docPart w:val="4244660813"/>
              </w:placeholder>
              <w:dataBinding w:prefixMappings="xmlns:ns0 = 'http://www.microsoft.com/Office/Word/BlogTool'" w:xpath="/ns0:BlogPostInfo/ns0:Category2" w:storeItemID="{5F329CAD-B019-4FA6-9FEF-74898909AD20}"/>
              <w:comboBox w:lastValue="Web">
                <w:listItem w:displayText=".NET" w:value=".NET"/>
                <w:listItem w:displayText="Angular" w:value="Angular"/>
                <w:listItem w:displayText="Architecture" w:value="Architecture"/>
                <w:listItem w:displayText="Axure" w:value="Axure"/>
                <w:listItem w:displayText="Azure" w:value="Azure"/>
                <w:listItem w:displayText="C#" w:value="C#"/>
                <w:listItem w:displayText="Cloud" w:value="Cloud"/>
                <w:listItem w:displayText="Code" w:value="Code"/>
                <w:listItem w:displayText="Coveo" w:value="Coveo"/>
                <w:listItem w:displayText="CSS" w:value="CSS"/>
                <w:listItem w:displayText="Data" w:value="Data"/>
                <w:listItem w:displayText="Events" w:value="Events"/>
                <w:listItem w:displayText="Hana" w:value="Hana"/>
                <w:listItem w:displayText="HTML" w:value="HTML"/>
                <w:listItem w:displayText="Ideas" w:value="Ideas"/>
                <w:listItem w:displayText="JavaScript" w:value="JavaScript"/>
                <w:listItem w:displayText="Opinions" w:value="Opinions"/>
                <w:listItem w:displayText="Security" w:value="Security"/>
                <w:listItem w:displayText="Sitecore" w:value="Sitecore"/>
                <w:listItem w:displayText="Sql" w:value="Sql"/>
                <w:listItem w:displayText="VSTS" w:value="VSTS"/>
                <w:listItem w:displayText="Web" w:value="Web"/>
                <w:listItem w:displayText="Xamarin" w:value="Xamarin"/>
                <w:listItem w:displayText="none" w:value=" "/>
              </w:comboBox>
            </w:sdtPr>
            <w:sdtContent>
              <w:r>
                <w:t>Web</w:t>
              </w:r>
            </w:sdtContent>
          </w:sdt>
          <w:r>
            <w:t xml:space="preserve"> ; </w:t>
          </w:r>
          <w:sdt>
            <w:sdtPr>
              <w:id w:val="-111673593"/>
              <w:placeholder>
                <w:docPart w:val="4183293703"/>
              </w:placeholder>
              <w:dataBinding w:prefixMappings="xmlns:ns0 = 'http://www.microsoft.com/Office/Word/BlogTool'" w:xpath="/ns0:BlogPostInfo/ns0:Category3" w:storeItemID="{5F329CAD-B019-4FA6-9FEF-74898909AD20}"/>
              <w:comboBox w:lastValue="C#">
                <w:listItem w:displayText=".NET" w:value=".NET"/>
                <w:listItem w:displayText="Angular" w:value="Angular"/>
                <w:listItem w:displayText="Architecture" w:value="Architecture"/>
                <w:listItem w:displayText="Axure" w:value="Axure"/>
                <w:listItem w:displayText="Azure" w:value="Azure"/>
                <w:listItem w:displayText="C#" w:value="C#"/>
                <w:listItem w:displayText="Cloud" w:value="Cloud"/>
                <w:listItem w:displayText="Code" w:value="Code"/>
                <w:listItem w:displayText="Coveo" w:value="Coveo"/>
                <w:listItem w:displayText="CSS" w:value="CSS"/>
                <w:listItem w:displayText="Data" w:value="Data"/>
                <w:listItem w:displayText="Events" w:value="Events"/>
                <w:listItem w:displayText="Hana" w:value="Hana"/>
                <w:listItem w:displayText="HTML" w:value="HTML"/>
                <w:listItem w:displayText="Ideas" w:value="Ideas"/>
                <w:listItem w:displayText="JavaScript" w:value="JavaScript"/>
                <w:listItem w:displayText="Opinions" w:value="Opinions"/>
                <w:listItem w:displayText="Security" w:value="Security"/>
                <w:listItem w:displayText="Sitecore" w:value="Sitecore"/>
                <w:listItem w:displayText="Sql" w:value="Sql"/>
                <w:listItem w:displayText="VSTS" w:value="VSTS"/>
                <w:listItem w:displayText="Web" w:value="Web"/>
                <w:listItem w:displayText="Xamarin" w:value="Xamarin"/>
                <w:listItem w:displayText="none" w:value=" "/>
              </w:comboBox>
            </w:sdtPr>
            <w:sdtContent>
              <w:r>
                <w:t>C#</w:t>
              </w:r>
            </w:sdtContent>
          </w:sdt>
          <w:r>
            <w:t xml:space="preserve"> ; </w:t>
          </w:r>
          <w:sdt>
            <w:sdtPr>
              <w:id w:val="276293439"/>
              <w:placeholder>
                <w:docPart w:val="276293439"/>
              </w:placeholder>
              <w:dataBinding w:prefixMappings="xmlns:ns0 = 'http://www.microsoft.com/Office/Word/BlogTool'" w:xpath="/ns0:BlogPostInfo/ns0:Category4" w:storeItemID="{5F329CAD-B019-4FA6-9FEF-74898909AD20}"/>
              <w:comboBox w:lastValue=".NET">
                <w:listItem w:displayText=".NET" w:value=".NET"/>
                <w:listItem w:displayText="Angular" w:value="Angular"/>
                <w:listItem w:displayText="Architecture" w:value="Architecture"/>
                <w:listItem w:displayText="Axure" w:value="Axure"/>
                <w:listItem w:displayText="Azure" w:value="Azure"/>
                <w:listItem w:displayText="C#" w:value="C#"/>
                <w:listItem w:displayText="Cloud" w:value="Cloud"/>
                <w:listItem w:displayText="Code" w:value="Code"/>
                <w:listItem w:displayText="Coveo" w:value="Coveo"/>
                <w:listItem w:displayText="CSS" w:value="CSS"/>
                <w:listItem w:displayText="Data" w:value="Data"/>
                <w:listItem w:displayText="Events" w:value="Events"/>
                <w:listItem w:displayText="Hana" w:value="Hana"/>
                <w:listItem w:displayText="HTML" w:value="HTML"/>
                <w:listItem w:displayText="Ideas" w:value="Ideas"/>
                <w:listItem w:displayText="JavaScript" w:value="JavaScript"/>
                <w:listItem w:displayText="Opinions" w:value="Opinions"/>
                <w:listItem w:displayText="Security" w:value="Security"/>
                <w:listItem w:displayText="Sitecore" w:value="Sitecore"/>
                <w:listItem w:displayText="Sql" w:value="Sql"/>
                <w:listItem w:displayText="VSTS" w:value="VSTS"/>
                <w:listItem w:displayText="Web" w:value="Web"/>
                <w:listItem w:displayText="Xamarin" w:value="Xamarin"/>
                <w:listItem w:displayText="none" w:value=" "/>
              </w:comboBox>
            </w:sdtPr>
            <w:sdtContent>
              <w:r>
                <w:t>.NET</w:t>
              </w:r>
            </w:sdtContent>
          </w:sdt>
        </w:p>
        <w:p w:rsidR="00904707" w:rsidRDefault="0019013F">
          <w:pPr>
            <w:pStyle w:val="PadderBetweenControlandBody"/>
          </w:pPr>
        </w:p>
      </w:sdtContent>
    </w:sdt>
    <w:p w:rsidR="000B5A55" w:rsidRDefault="000B5A55">
      <w:pPr>
        <w:pStyle w:val="NormalWeb"/>
        <w:divId w:val="1442990536"/>
      </w:pPr>
      <w:r>
        <w:t xml:space="preserve">This </w:t>
      </w:r>
      <w:hyperlink r:id="rId7" w:history="1">
        <w:r>
          <w:rPr>
            <w:rStyle w:val="Hyperlink"/>
          </w:rPr>
          <w:t>post</w:t>
        </w:r>
      </w:hyperlink>
      <w:r>
        <w:t xml:space="preserve"> lead me to the answer, but there were a couple of things I had to download the source code to figure out.</w:t>
      </w:r>
    </w:p>
    <w:p w:rsidR="000B5A55" w:rsidRDefault="000B5A55">
      <w:pPr>
        <w:pStyle w:val="NormalWeb"/>
        <w:divId w:val="1442990536"/>
      </w:pPr>
      <w:r>
        <w:t>First there is one item you need to add to a Controls folder, the front-end where you add the controls should be specific to each of your uses for the multi-selects.  I made mine EmailSelectableCell.cs for my selection of email addresses.  I only have the email address property, so you want to look at the source code version where he has three properties.  It's called PokemonSelectableCell.cs</w:t>
      </w:r>
    </w:p>
    <w:p w:rsidR="000B5A55" w:rsidRDefault="000B5A55">
      <w:pPr>
        <w:pStyle w:val="NormalWeb"/>
        <w:divId w:val="1442990536"/>
      </w:pPr>
    </w:p>
    <w:p w:rsidR="000B5A55" w:rsidRDefault="000B5A55">
      <w:pPr>
        <w:pStyle w:val="NormalWeb"/>
        <w:divId w:val="1442990536"/>
      </w:pPr>
      <w:r>
        <w:t>Also the key  in the toolbar of the top right ("Elegir" means Choose).  The code comes with both the code to add from the code behind and in the page, so you may see two when you first put the code in.</w:t>
      </w:r>
    </w:p>
    <w:p w:rsidR="000B5A55" w:rsidRDefault="000B5A55">
      <w:pPr>
        <w:pStyle w:val="NormalWeb"/>
        <w:divId w:val="1442990536"/>
      </w:pPr>
    </w:p>
    <w:p w:rsidR="000B5A55" w:rsidRDefault="000B5A55">
      <w:pPr>
        <w:pStyle w:val="NormalWeb"/>
        <w:divId w:val="1442990536"/>
      </w:pPr>
      <w:r>
        <w:t>Viola! </w:t>
      </w:r>
    </w:p>
    <w:p w:rsidR="000B5A55" w:rsidRDefault="000B5A55">
      <w:pPr>
        <w:pStyle w:val="NormalWeb"/>
        <w:divId w:val="1442990536"/>
      </w:pPr>
      <w:r>
        <w:rPr>
          <w:noProof/>
        </w:rPr>
        <w:drawing>
          <wp:inline distT="0" distB="0" distL="0" distR="0">
            <wp:extent cx="2495550" cy="4572000"/>
            <wp:effectExtent l="0" t="0" r="0" b="0"/>
            <wp:docPr id="2" name="Picture 2" descr="Multi-Sel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Selec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5550" cy="4572000"/>
                    </a:xfrm>
                    <a:prstGeom prst="rect">
                      <a:avLst/>
                    </a:prstGeom>
                    <a:noFill/>
                    <a:ln>
                      <a:noFill/>
                    </a:ln>
                  </pic:spPr>
                </pic:pic>
              </a:graphicData>
            </a:graphic>
          </wp:inline>
        </w:drawing>
      </w:r>
      <w:bookmarkStart w:id="0" w:name="_GoBack"/>
      <w:bookmarkEnd w:id="0"/>
    </w:p>
    <w:p w:rsidR="000B5A55" w:rsidRDefault="000B5A55">
      <w:pPr>
        <w:pStyle w:val="NormalWeb"/>
        <w:divId w:val="1442990536"/>
      </w:pPr>
    </w:p>
    <w:p w:rsidR="000B5A55" w:rsidRDefault="000B5A55">
      <w:pPr>
        <w:pStyle w:val="NormalWeb"/>
        <w:divId w:val="1442990536"/>
      </w:pPr>
    </w:p>
    <w:p w:rsidR="000B5A55" w:rsidRDefault="000B5A55">
      <w:pPr>
        <w:pStyle w:val="NormalWeb"/>
        <w:divId w:val="1442990536"/>
      </w:pPr>
    </w:p>
    <w:sectPr w:rsidR="000B5A5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013F" w:rsidRDefault="0019013F" w:rsidP="000B5A55">
      <w:pPr>
        <w:spacing w:after="0"/>
      </w:pPr>
      <w:r>
        <w:separator/>
      </w:r>
    </w:p>
  </w:endnote>
  <w:endnote w:type="continuationSeparator" w:id="0">
    <w:p w:rsidR="0019013F" w:rsidRDefault="0019013F" w:rsidP="000B5A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5A55" w:rsidRDefault="000B5A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5A55" w:rsidRPr="000B5A55" w:rsidRDefault="000B5A55">
    <w:pPr>
      <w:pStyle w:val="Footer"/>
      <w:rPr>
        <w:sz w:val="18"/>
      </w:rPr>
    </w:pPr>
    <w:r>
      <w:rPr>
        <w:sz w:val="18"/>
      </w:rPr>
      <w:tab/>
      <w:t>DOW RESTRICTED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5A55" w:rsidRDefault="000B5A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013F" w:rsidRDefault="0019013F" w:rsidP="000B5A55">
      <w:pPr>
        <w:spacing w:after="0"/>
      </w:pPr>
      <w:r>
        <w:separator/>
      </w:r>
    </w:p>
  </w:footnote>
  <w:footnote w:type="continuationSeparator" w:id="0">
    <w:p w:rsidR="0019013F" w:rsidRDefault="0019013F" w:rsidP="000B5A5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5A55" w:rsidRDefault="000B5A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5A55" w:rsidRDefault="000B5A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5A55" w:rsidRDefault="000B5A5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0B5A55"/>
    <w:rsid w:val="000B5A55"/>
    <w:rsid w:val="0019013F"/>
    <w:rsid w:val="00904707"/>
    <w:rsid w:val="00AC7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87481B-45F4-4816-889E-C0B260536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unhideWhenUsed/>
    <w:rsid w:val="000B5A55"/>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semiHidden/>
    <w:unhideWhenUsed/>
    <w:rsid w:val="000B5A55"/>
    <w:rPr>
      <w:color w:val="0000FF"/>
      <w:u w:val="single"/>
    </w:rPr>
  </w:style>
  <w:style w:type="paragraph" w:styleId="Header">
    <w:name w:val="header"/>
    <w:basedOn w:val="Normal"/>
    <w:link w:val="HeaderChar"/>
    <w:uiPriority w:val="99"/>
    <w:unhideWhenUsed/>
    <w:rsid w:val="000B5A55"/>
    <w:pPr>
      <w:tabs>
        <w:tab w:val="center" w:pos="4680"/>
        <w:tab w:val="right" w:pos="9360"/>
      </w:tabs>
      <w:spacing w:after="0"/>
    </w:pPr>
  </w:style>
  <w:style w:type="character" w:customStyle="1" w:styleId="HeaderChar">
    <w:name w:val="Header Char"/>
    <w:basedOn w:val="DefaultParagraphFont"/>
    <w:link w:val="Header"/>
    <w:uiPriority w:val="99"/>
    <w:rsid w:val="000B5A55"/>
  </w:style>
  <w:style w:type="paragraph" w:styleId="Footer">
    <w:name w:val="footer"/>
    <w:basedOn w:val="Normal"/>
    <w:link w:val="FooterChar"/>
    <w:uiPriority w:val="99"/>
    <w:unhideWhenUsed/>
    <w:rsid w:val="000B5A55"/>
    <w:pPr>
      <w:tabs>
        <w:tab w:val="center" w:pos="4680"/>
        <w:tab w:val="right" w:pos="9360"/>
      </w:tabs>
      <w:spacing w:after="0"/>
    </w:pPr>
  </w:style>
  <w:style w:type="character" w:customStyle="1" w:styleId="FooterChar">
    <w:name w:val="Footer Char"/>
    <w:basedOn w:val="DefaultParagraphFont"/>
    <w:link w:val="Footer"/>
    <w:uiPriority w:val="99"/>
    <w:rsid w:val="000B5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659537">
      <w:bodyDiv w:val="1"/>
      <w:marLeft w:val="0"/>
      <w:marRight w:val="0"/>
      <w:marTop w:val="0"/>
      <w:marBottom w:val="0"/>
      <w:divBdr>
        <w:top w:val="none" w:sz="0" w:space="0" w:color="auto"/>
        <w:left w:val="none" w:sz="0" w:space="0" w:color="auto"/>
        <w:bottom w:val="none" w:sz="0" w:space="0" w:color="auto"/>
        <w:right w:val="none" w:sz="0" w:space="0" w:color="auto"/>
      </w:divBdr>
      <w:divsChild>
        <w:div w:id="14429905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thatcsharpguy.com/post/multiselect-listview-mvvm-en/" TargetMode="Externa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924680913"/>
        <w:category>
          <w:name w:val="General"/>
          <w:gallery w:val="placeholder"/>
        </w:category>
        <w:types>
          <w:type w:val="bbPlcHdr"/>
        </w:types>
        <w:behaviors>
          <w:behavior w:val="content"/>
        </w:behaviors>
        <w:guid w:val="{FD1C9F6C-633D-477F-B955-B9CFC1164975}"/>
      </w:docPartPr>
      <w:docPartBody>
        <w:p w:rsidR="00000000" w:rsidRDefault="00C4312E">
          <w:r w:rsidRPr="00603E98">
            <w:rPr>
              <w:rStyle w:val="PlaceholderText"/>
            </w:rPr>
            <w:t>[Choose a category or type a new one]</w:t>
          </w:r>
        </w:p>
      </w:docPartBody>
    </w:docPart>
    <w:docPart>
      <w:docPartPr>
        <w:name w:val="4244660813"/>
        <w:category>
          <w:name w:val="General"/>
          <w:gallery w:val="placeholder"/>
        </w:category>
        <w:types>
          <w:type w:val="bbPlcHdr"/>
        </w:types>
        <w:behaviors>
          <w:behavior w:val="content"/>
        </w:behaviors>
        <w:guid w:val="{34F28768-FCA8-4C23-8A5C-8B3E1C24C321}"/>
      </w:docPartPr>
      <w:docPartBody>
        <w:p w:rsidR="00000000" w:rsidRDefault="00C4312E">
          <w:r w:rsidRPr="00603E98">
            <w:rPr>
              <w:rStyle w:val="PlaceholderText"/>
            </w:rPr>
            <w:t>[Choose a category or type a new one]</w:t>
          </w:r>
        </w:p>
      </w:docPartBody>
    </w:docPart>
    <w:docPart>
      <w:docPartPr>
        <w:name w:val="4183293703"/>
        <w:category>
          <w:name w:val="General"/>
          <w:gallery w:val="placeholder"/>
        </w:category>
        <w:types>
          <w:type w:val="bbPlcHdr"/>
        </w:types>
        <w:behaviors>
          <w:behavior w:val="content"/>
        </w:behaviors>
        <w:guid w:val="{7FFCD6DF-5529-4DCC-8178-E5AC6BAA5D9E}"/>
      </w:docPartPr>
      <w:docPartBody>
        <w:p w:rsidR="00000000" w:rsidRDefault="00C4312E">
          <w:r w:rsidRPr="00603E98">
            <w:rPr>
              <w:rStyle w:val="PlaceholderText"/>
            </w:rPr>
            <w:t>[Choose a category or type a new one]</w:t>
          </w:r>
        </w:p>
      </w:docPartBody>
    </w:docPart>
    <w:docPart>
      <w:docPartPr>
        <w:name w:val="276293439"/>
        <w:category>
          <w:name w:val="General"/>
          <w:gallery w:val="placeholder"/>
        </w:category>
        <w:types>
          <w:type w:val="bbPlcHdr"/>
        </w:types>
        <w:behaviors>
          <w:behavior w:val="content"/>
        </w:behaviors>
        <w:guid w:val="{928550E8-F5D8-4E36-AABC-C1B20F2BE82E}"/>
      </w:docPartPr>
      <w:docPartBody>
        <w:p w:rsidR="00000000" w:rsidRDefault="00C4312E">
          <w:r w:rsidRPr="00603E98">
            <w:rPr>
              <w:rStyle w:val="PlaceholderText"/>
            </w:rPr>
            <w:t>[Choose a category or type a new one]</w:t>
          </w:r>
        </w:p>
      </w:docPartBody>
    </w:docPart>
    <w:docPart>
      <w:docPartPr>
        <w:name w:val="89512082"/>
        <w:category>
          <w:name w:val="General"/>
          <w:gallery w:val="placeholder"/>
        </w:category>
        <w:types>
          <w:type w:val="bbPlcHdr"/>
        </w:types>
        <w:behaviors>
          <w:behavior w:val="content"/>
        </w:behaviors>
        <w:guid w:val="{331E7E62-F1BD-4987-AA10-443E00F778FA}"/>
      </w:docPartPr>
      <w:docPartBody>
        <w:p w:rsidR="00000000" w:rsidRDefault="00C4312E">
          <w:r w:rsidRPr="00603E98">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12E"/>
    <w:rsid w:val="009702DD"/>
    <w:rsid w:val="00C43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312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Implementing Xamarin.Forms Multi-Select</PostTitle>
  <PostDate>20170104T17:48:00Z</PostDate>
  <PostID>18</PostID>
  <Category1>Xamarin</Category1>
  <Category2>Web</Category2>
  <Category3>C#</Category3>
  <Category4>.NET</Category4>
  <Category5/>
  <Category6/>
  <Category7/>
  <Category8/>
  <Category9/>
  <Category10/>
  <Account>e9c6f2ce-9973-43cc-9f78-326d19fe9bca</Account>
  <Enclosure/>
  <ProviderInfo>
    <PostURL/>
    <API/>
    <Categories/>
    <Trackbacks/>
    <Enclosures/>
    <BlogName/>
    <ImagePostAddress/>
  </ProviderInfo>
  <PublishedAccount>e9c6f2ce-9973-43cc-9f78-326d19fe9bca</PublishedAccount>
  <CategoryBBId1>1924680913</CategoryBBId1>
  <CategoryBBId2>4244660813</CategoryBBId2>
  <CategoryBBId3>4183293703</CategoryBBId3>
  <CategoryBBId4>276293439</CategoryBBId4>
  <DefaultAccountEnsured/>
</BlogPostInfo>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1</TotalTime>
  <Pages>1</Pages>
  <Words>173</Words>
  <Characters>782</Characters>
  <Application>Microsoft Office Word</Application>
  <DocSecurity>0</DocSecurity>
  <Lines>25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CharactersWithSpaces>
  <SharedDoc>false</SharedDoc>
  <HyperlinkBase>https://workspaces.bsnconnect.com</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Christopher (CJ)</dc:creator>
  <cp:keywords/>
  <dc:description/>
  <cp:lastModifiedBy>Young, Christopher (CJ)</cp:lastModifiedBy>
  <cp:revision>1</cp:revision>
  <dcterms:created xsi:type="dcterms:W3CDTF">2018-09-11T20:12:00Z</dcterms:created>
  <dcterms:modified xsi:type="dcterms:W3CDTF">2018-09-11T20:13:00Z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_Steward">
    <vt:lpwstr>Young C u380176</vt:lpwstr>
  </property>
  <property fmtid="{D5CDD505-2E9C-101B-9397-08002B2CF9AE}" pid="3" name="Update_Footer">
    <vt:lpwstr>No</vt:lpwstr>
  </property>
  <property fmtid="{D5CDD505-2E9C-101B-9397-08002B2CF9AE}" pid="4" name="Radio_Button">
    <vt:lpwstr>NONE</vt:lpwstr>
  </property>
  <property fmtid="{D5CDD505-2E9C-101B-9397-08002B2CF9AE}" pid="5" name="Information_Classification">
    <vt:lpwstr>DOW RESTRICTED</vt:lpwstr>
  </property>
  <property fmtid="{D5CDD505-2E9C-101B-9397-08002B2CF9AE}" pid="6" name="Record_Title_ID">
    <vt:lpwstr>72</vt:lpwstr>
  </property>
  <property fmtid="{D5CDD505-2E9C-101B-9397-08002B2CF9AE}" pid="7" name="Initial_Creation_Date">
    <vt:filetime>2018-09-11T20:11:59Z</vt:filetime>
  </property>
  <property fmtid="{D5CDD505-2E9C-101B-9397-08002B2CF9AE}" pid="8" name="Retention_Period_Start_Date">
    <vt:filetime>2018-09-11T20:13:09Z</vt:filetime>
  </property>
  <property fmtid="{D5CDD505-2E9C-101B-9397-08002B2CF9AE}" pid="9" name="Last_Reviewed_Date">
    <vt:lpwstr/>
  </property>
  <property fmtid="{D5CDD505-2E9C-101B-9397-08002B2CF9AE}" pid="10" name="Retention_Review_Frequency">
    <vt:lpwstr/>
  </property>
</Properties>
</file>