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DA200D" w:rsidRDefault="00DA200D" w:rsidP="00DA200D">
          <w:pPr>
            <w:pStyle w:val="PublishStatus"/>
          </w:pPr>
          <w:r>
            <w:t>This post was published to Code Blog at 10:17:00 AM 9/28/2016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076AD" w:rsidRDefault="00DA200D">
              <w:pPr>
                <w:pStyle w:val="Publishwithline"/>
              </w:pPr>
              <w:r>
                <w:t>Angular 2 + Material Design ....get your development environment up in in two minutes</w:t>
              </w:r>
            </w:p>
          </w:sdtContent>
        </w:sdt>
        <w:p w:rsidR="00E076AD" w:rsidRDefault="00E076AD">
          <w:pPr>
            <w:pStyle w:val="underline"/>
          </w:pPr>
        </w:p>
        <w:p w:rsidR="00DA200D" w:rsidRDefault="00DA200D" w:rsidP="00DA200D">
          <w:pPr>
            <w:pStyle w:val="PadderBetweenTitleandProperties"/>
          </w:pPr>
        </w:p>
        <w:p w:rsidR="00DA200D" w:rsidRDefault="00DA200D" w:rsidP="00DA200D">
          <w:pPr>
            <w:pStyle w:val="Categories"/>
            <w:rPr>
              <w:sz w:val="2"/>
              <w:szCs w:val="2"/>
            </w:rPr>
          </w:pPr>
          <w:r>
            <w:t>Category</w:t>
          </w:r>
          <w:r>
            <w:tab/>
          </w:r>
          <w:sdt>
            <w:sdtPr>
              <w:id w:val="-1846089598"/>
              <w:placeholder>
                <w:docPart w:val="244887769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Angular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Angular</w:t>
              </w:r>
            </w:sdtContent>
          </w:sdt>
          <w:r>
            <w:t xml:space="preserve"> ; </w:t>
          </w:r>
          <w:sdt>
            <w:sdtPr>
              <w:id w:val="1184012679"/>
              <w:placeholder>
                <w:docPart w:val="1184012679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.NET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.NET</w:t>
              </w:r>
            </w:sdtContent>
          </w:sdt>
          <w:r>
            <w:t xml:space="preserve"> ; </w:t>
          </w:r>
          <w:sdt>
            <w:sdtPr>
              <w:id w:val="1328100404"/>
              <w:placeholder>
                <w:docPart w:val="1328100404"/>
              </w:placeholder>
              <w:dataBinding w:prefixMappings="xmlns:ns0 = 'http://www.microsoft.com/Office/Word/BlogTool'" w:xpath="/ns0:BlogPostInfo/ns0:Category3" w:storeItemID="{5F329CAD-B019-4FA6-9FEF-74898909AD20}"/>
              <w:comboBox w:lastValue="HTML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HTML</w:t>
              </w:r>
            </w:sdtContent>
          </w:sdt>
          <w:r>
            <w:t xml:space="preserve"> ; </w:t>
          </w:r>
          <w:sdt>
            <w:sdtPr>
              <w:id w:val="-2139566936"/>
              <w:placeholder>
                <w:docPart w:val="2155400360"/>
              </w:placeholder>
              <w:dataBinding w:prefixMappings="xmlns:ns0 = 'http://www.microsoft.com/Office/Word/BlogTool'" w:xpath="/ns0:BlogPostInfo/ns0:Category4" w:storeItemID="{5F329CAD-B019-4FA6-9FEF-74898909AD20}"/>
              <w:comboBox w:lastValue="JavaScript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JavaScript</w:t>
              </w:r>
            </w:sdtContent>
          </w:sdt>
          <w:r>
            <w:t xml:space="preserve"> ; </w:t>
          </w:r>
          <w:sdt>
            <w:sdtPr>
              <w:id w:val="-1857576808"/>
              <w:placeholder>
                <w:docPart w:val="2437390488"/>
              </w:placeholder>
              <w:dataBinding w:prefixMappings="xmlns:ns0 = 'http://www.microsoft.com/Office/Word/BlogTool'" w:xpath="/ns0:BlogPostInfo/ns0:Category5" w:storeItemID="{5F329CAD-B019-4FA6-9FEF-74898909AD20}"/>
              <w:comboBox w:lastValue="Web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Web</w:t>
              </w:r>
            </w:sdtContent>
          </w:sdt>
        </w:p>
        <w:p w:rsidR="00E076AD" w:rsidRDefault="007E732D">
          <w:pPr>
            <w:pStyle w:val="PadderBetweenControlandBody"/>
          </w:pPr>
        </w:p>
      </w:sdtContent>
    </w:sdt>
    <w:p w:rsidR="00DA200D" w:rsidRDefault="00DA200D">
      <w:pPr>
        <w:pStyle w:val="Heading2"/>
        <w:divId w:val="255552930"/>
        <w:rPr>
          <w:rFonts w:eastAsia="Times New Roman"/>
        </w:rPr>
      </w:pPr>
      <w:r>
        <w:rPr>
          <w:rFonts w:eastAsia="Times New Roman"/>
        </w:rPr>
        <w:t>Intro</w:t>
      </w:r>
    </w:p>
    <w:p w:rsidR="00DA200D" w:rsidRDefault="00DA200D">
      <w:pPr>
        <w:pStyle w:val="NormalWeb"/>
        <w:divId w:val="255552930"/>
      </w:pPr>
      <w:r>
        <w:t>It can be a pain in the butt to provision a new app!!! So many library and dependecies to install. This is the quick and dirty guide i used to setup an Angular 2 App with Material Design and the Angular CLI to host it locally. At the end you will get a simple todo app with a nice UI that looks like this:</w:t>
      </w:r>
    </w:p>
    <w:p w:rsidR="00DA200D" w:rsidRDefault="00DA200D">
      <w:pPr>
        <w:pStyle w:val="NormalWeb"/>
        <w:divId w:val="255552930"/>
      </w:pPr>
      <w:r>
        <w:rPr>
          <w:noProof/>
        </w:rPr>
        <w:drawing>
          <wp:inline distT="0" distB="0" distL="0" distR="0">
            <wp:extent cx="5172075" cy="7705725"/>
            <wp:effectExtent l="0" t="0" r="9525" b="9525"/>
            <wp:docPr id="2" name="Picture 2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00D" w:rsidRDefault="00DA200D">
      <w:pPr>
        <w:pStyle w:val="Heading2"/>
        <w:divId w:val="255552930"/>
        <w:rPr>
          <w:rFonts w:eastAsia="Times New Roman"/>
        </w:rPr>
      </w:pPr>
      <w:r>
        <w:rPr>
          <w:rFonts w:eastAsia="Times New Roman"/>
        </w:rPr>
        <w:t>Visual Studio</w:t>
      </w:r>
    </w:p>
    <w:p w:rsidR="00DA200D" w:rsidRDefault="00DA200D">
      <w:pPr>
        <w:pStyle w:val="NormalWeb"/>
        <w:divId w:val="255552930"/>
      </w:pPr>
      <w:r>
        <w:t>If you want to use Visual Studio follow this quick start guide: </w:t>
      </w:r>
      <w:hyperlink r:id="rId9" w:history="1">
        <w:r>
          <w:rPr>
            <w:rStyle w:val="Hyperlink"/>
          </w:rPr>
          <w:t>https://angular.io/docs/ts/latest/cookbook/visual-studio-2015.html</w:t>
        </w:r>
      </w:hyperlink>
    </w:p>
    <w:p w:rsidR="00DA200D" w:rsidRDefault="00DA200D">
      <w:pPr>
        <w:pStyle w:val="Heading2"/>
        <w:divId w:val="255552930"/>
        <w:rPr>
          <w:rFonts w:eastAsia="Times New Roman"/>
        </w:rPr>
      </w:pPr>
      <w:r>
        <w:rPr>
          <w:rFonts w:eastAsia="Times New Roman"/>
        </w:rPr>
        <w:t>Material Design Lite</w:t>
      </w:r>
    </w:p>
    <w:p w:rsidR="00DA200D" w:rsidRDefault="00DA200D">
      <w:pPr>
        <w:pStyle w:val="NormalWeb"/>
        <w:divId w:val="255552930"/>
      </w:pPr>
      <w:r>
        <w:t>For Material Design Ligth refer to this documentions with how to write your directives: </w:t>
      </w:r>
      <w:hyperlink r:id="rId10" w:history="1">
        <w:r>
          <w:rPr>
            <w:rStyle w:val="Hyperlink"/>
          </w:rPr>
          <w:t>http://mseemann.io/angular2-mdl/</w:t>
        </w:r>
      </w:hyperlink>
    </w:p>
    <w:p w:rsidR="00DA200D" w:rsidRDefault="00DA200D">
      <w:pPr>
        <w:divId w:val="361631958"/>
        <w:rPr>
          <w:rFonts w:eastAsia="Times New Roman"/>
        </w:rPr>
      </w:pPr>
    </w:p>
    <w:p w:rsidR="00DA200D" w:rsidRDefault="00DA200D">
      <w:pPr>
        <w:pStyle w:val="Heading2"/>
        <w:divId w:val="255552930"/>
        <w:rPr>
          <w:rFonts w:eastAsia="Times New Roman"/>
        </w:rPr>
      </w:pPr>
      <w:r>
        <w:rPr>
          <w:rFonts w:eastAsia="Times New Roman"/>
        </w:rPr>
        <w:t>Install the following dependencies</w:t>
      </w:r>
    </w:p>
    <w:p w:rsidR="00DA200D" w:rsidRDefault="00DA200D">
      <w:pPr>
        <w:numPr>
          <w:ilvl w:val="0"/>
          <w:numId w:val="1"/>
        </w:numPr>
        <w:spacing w:before="100" w:beforeAutospacing="1" w:after="100" w:afterAutospacing="1"/>
        <w:divId w:val="255552930"/>
        <w:rPr>
          <w:rFonts w:eastAsia="Times New Roman"/>
        </w:rPr>
      </w:pPr>
      <w:r>
        <w:rPr>
          <w:rFonts w:eastAsia="Times New Roman"/>
        </w:rPr>
        <w:t>Visual Studio 2015 Enterprise (from your msdn subscription)</w:t>
      </w:r>
    </w:p>
    <w:p w:rsidR="00DA200D" w:rsidRDefault="00DA200D">
      <w:pPr>
        <w:numPr>
          <w:ilvl w:val="0"/>
          <w:numId w:val="1"/>
        </w:numPr>
        <w:spacing w:before="100" w:beforeAutospacing="1" w:after="100" w:afterAutospacing="1"/>
        <w:divId w:val="255552930"/>
        <w:rPr>
          <w:rFonts w:eastAsia="Times New Roman"/>
        </w:rPr>
      </w:pPr>
      <w:r>
        <w:rPr>
          <w:rFonts w:eastAsia="Times New Roman"/>
        </w:rPr>
        <w:t>dotnet cli - </w:t>
      </w:r>
      <w:hyperlink r:id="rId11" w:history="1">
        <w:r>
          <w:rPr>
            <w:rStyle w:val="Hyperlink"/>
            <w:rFonts w:eastAsia="Times New Roman"/>
          </w:rPr>
          <w:t>https://go.microsoft.com/fwlink/?LinkID=827546</w:t>
        </w:r>
      </w:hyperlink>
      <w:r>
        <w:rPr>
          <w:rFonts w:eastAsia="Times New Roman"/>
        </w:rPr>
        <w:t> </w:t>
      </w:r>
    </w:p>
    <w:p w:rsidR="00DA200D" w:rsidRDefault="00DA200D">
      <w:pPr>
        <w:numPr>
          <w:ilvl w:val="0"/>
          <w:numId w:val="1"/>
        </w:numPr>
        <w:spacing w:before="100" w:beforeAutospacing="1" w:after="100" w:afterAutospacing="1"/>
        <w:divId w:val="255552930"/>
        <w:rPr>
          <w:rFonts w:eastAsia="Times New Roman"/>
        </w:rPr>
      </w:pPr>
      <w:r>
        <w:rPr>
          <w:rFonts w:eastAsia="Times New Roman"/>
        </w:rPr>
        <w:t>node - </w:t>
      </w:r>
      <w:hyperlink r:id="rId12" w:history="1">
        <w:r>
          <w:rPr>
            <w:rStyle w:val="Hyperlink"/>
            <w:rFonts w:eastAsia="Times New Roman"/>
          </w:rPr>
          <w:t>https://nodejs.org/en/download</w:t>
        </w:r>
      </w:hyperlink>
    </w:p>
    <w:p w:rsidR="00DA200D" w:rsidRDefault="00DA200D">
      <w:pPr>
        <w:pStyle w:val="Heading2"/>
        <w:divId w:val="255552930"/>
        <w:rPr>
          <w:rFonts w:eastAsia="Times New Roman"/>
        </w:rPr>
      </w:pPr>
      <w:r>
        <w:rPr>
          <w:rFonts w:eastAsia="Times New Roman"/>
        </w:rPr>
        <w:t>Create your project</w:t>
      </w:r>
    </w:p>
    <w:p w:rsidR="00DA200D" w:rsidRDefault="00DA200D">
      <w:pPr>
        <w:pStyle w:val="NormalWeb"/>
        <w:divId w:val="255552930"/>
      </w:pPr>
      <w:r>
        <w:t>Follow this guide here: </w:t>
      </w:r>
      <w:hyperlink r:id="rId13" w:history="1">
        <w:r>
          <w:rPr>
            <w:rStyle w:val="Hyperlink"/>
          </w:rPr>
          <w:t>https://cli.angular.io/ </w:t>
        </w:r>
      </w:hyperlink>
      <w:r>
        <w:t>. It does  a "file &gt; new project" and installs all the packages and scaffolds out the base code..</w:t>
      </w:r>
    </w:p>
    <w:p w:rsidR="00DA200D" w:rsidRDefault="00DA200D">
      <w:pPr>
        <w:numPr>
          <w:ilvl w:val="0"/>
          <w:numId w:val="2"/>
        </w:numPr>
        <w:spacing w:before="100" w:beforeAutospacing="1" w:after="100" w:afterAutospacing="1"/>
        <w:divId w:val="255552930"/>
        <w:rPr>
          <w:rFonts w:eastAsia="Times New Roman"/>
        </w:rPr>
      </w:pPr>
      <w:r>
        <w:rPr>
          <w:rFonts w:eastAsia="Times New Roman"/>
        </w:rPr>
        <w:t>Open the node command line as admin</w:t>
      </w:r>
    </w:p>
    <w:p w:rsidR="00DA200D" w:rsidRDefault="00DA200D">
      <w:pPr>
        <w:numPr>
          <w:ilvl w:val="0"/>
          <w:numId w:val="2"/>
        </w:numPr>
        <w:spacing w:before="100" w:beforeAutospacing="1" w:after="100" w:afterAutospacing="1"/>
        <w:divId w:val="255552930"/>
        <w:rPr>
          <w:rFonts w:eastAsia="Times New Roman"/>
        </w:rPr>
      </w:pPr>
      <w:r>
        <w:rPr>
          <w:rFonts w:eastAsia="Times New Roman"/>
        </w:rPr>
        <w:t>Create a directory for your app: </w:t>
      </w:r>
    </w:p>
    <w:p w:rsidR="00DA200D" w:rsidRDefault="00DA200D">
      <w:pPr>
        <w:numPr>
          <w:ilvl w:val="1"/>
          <w:numId w:val="2"/>
        </w:numPr>
        <w:spacing w:before="100" w:beforeAutospacing="1" w:after="100" w:afterAutospacing="1"/>
        <w:divId w:val="255552930"/>
        <w:rPr>
          <w:rFonts w:eastAsia="Times New Roman"/>
        </w:rPr>
      </w:pPr>
      <w:r>
        <w:rPr>
          <w:rStyle w:val="ms-rtethemeforecolor-2-0"/>
          <w:rFonts w:ascii="Courier New" w:eastAsia="Times New Roman" w:hAnsi="Courier New" w:cs="Courier New"/>
          <w:spacing w:val="-7"/>
          <w:shd w:val="clear" w:color="auto" w:fill="F0F0F0"/>
        </w:rPr>
        <w:t>mkdir c:\code\myapp</w:t>
      </w:r>
    </w:p>
    <w:p w:rsidR="00DA200D" w:rsidRDefault="00DA200D">
      <w:pPr>
        <w:numPr>
          <w:ilvl w:val="0"/>
          <w:numId w:val="2"/>
        </w:numPr>
        <w:spacing w:before="100" w:beforeAutospacing="1" w:after="100" w:afterAutospacing="1"/>
        <w:divId w:val="255552930"/>
        <w:rPr>
          <w:rFonts w:eastAsia="Times New Roman"/>
        </w:rPr>
      </w:pPr>
      <w:r>
        <w:rPr>
          <w:rFonts w:eastAsia="Times New Roman"/>
        </w:rPr>
        <w:t>If any of the commands fail its probably because our networking is sucking at that time. Just run the command again until it succeeds. </w:t>
      </w:r>
    </w:p>
    <w:p w:rsidR="00DA200D" w:rsidRDefault="00DA200D">
      <w:pPr>
        <w:numPr>
          <w:ilvl w:val="0"/>
          <w:numId w:val="2"/>
        </w:numPr>
        <w:spacing w:before="100" w:beforeAutospacing="1" w:after="100" w:afterAutospacing="1"/>
        <w:divId w:val="255552930"/>
        <w:rPr>
          <w:rFonts w:eastAsia="Times New Roman"/>
        </w:rPr>
      </w:pPr>
      <w:r>
        <w:rPr>
          <w:rFonts w:eastAsia="Times New Roman"/>
        </w:rPr>
        <w:t>Install the angular generator: </w:t>
      </w:r>
      <w:r>
        <w:rPr>
          <w:rFonts w:ascii="Courier New" w:eastAsia="Times New Roman" w:hAnsi="Courier New" w:cs="Courier New"/>
          <w:color w:val="000000"/>
          <w:spacing w:val="-7"/>
          <w:shd w:val="clear" w:color="auto" w:fill="F0F0F0"/>
        </w:rPr>
        <w:t>npm install -g angular-cli</w:t>
      </w:r>
    </w:p>
    <w:p w:rsidR="00DA200D" w:rsidRDefault="00DA200D">
      <w:pPr>
        <w:numPr>
          <w:ilvl w:val="0"/>
          <w:numId w:val="2"/>
        </w:numPr>
        <w:spacing w:before="100" w:beforeAutospacing="1" w:after="100" w:afterAutospacing="1"/>
        <w:divId w:val="255552930"/>
        <w:rPr>
          <w:rFonts w:eastAsia="Times New Roman"/>
        </w:rPr>
      </w:pPr>
      <w:r>
        <w:rPr>
          <w:rFonts w:eastAsia="Times New Roman"/>
        </w:rPr>
        <w:t>Then generate your new project: </w:t>
      </w:r>
      <w:r>
        <w:rPr>
          <w:rFonts w:ascii="Courier New" w:eastAsia="Times New Roman" w:hAnsi="Courier New" w:cs="Courier New"/>
          <w:color w:val="000000"/>
          <w:spacing w:val="-7"/>
          <w:shd w:val="clear" w:color="auto" w:fill="F0F0F0"/>
        </w:rPr>
        <w:t>ng new AppName</w:t>
      </w:r>
    </w:p>
    <w:p w:rsidR="00DA200D" w:rsidRDefault="00DA200D">
      <w:pPr>
        <w:numPr>
          <w:ilvl w:val="1"/>
          <w:numId w:val="2"/>
        </w:numPr>
        <w:spacing w:beforeAutospacing="1" w:after="0" w:afterAutospacing="1"/>
        <w:divId w:val="255552930"/>
        <w:rPr>
          <w:rFonts w:eastAsia="Times New Roman"/>
        </w:rPr>
      </w:pPr>
      <w:r>
        <w:rPr>
          <w:rFonts w:ascii="Segoe UI" w:eastAsia="Times New Roman" w:hAnsi="Segoe UI" w:cs="Segoe UI"/>
          <w:color w:val="333333"/>
          <w:sz w:val="21"/>
          <w:szCs w:val="21"/>
          <w:shd w:val="clear" w:color="auto" w:fill="FFFFFF"/>
        </w:rPr>
        <w:t>If you get any errors try to go to the </w:t>
      </w:r>
      <w:r>
        <w:rPr>
          <w:rStyle w:val="HTMLCode"/>
          <w:rFonts w:ascii="Consolas" w:hAnsi="Consolas"/>
          <w:color w:val="333333"/>
          <w:sz w:val="18"/>
          <w:szCs w:val="18"/>
        </w:rPr>
        <w:t>angular-cli</w:t>
      </w:r>
      <w:r>
        <w:rPr>
          <w:rFonts w:ascii="Segoe UI" w:eastAsia="Times New Roman" w:hAnsi="Segoe UI" w:cs="Segoe UI"/>
          <w:color w:val="333333"/>
          <w:sz w:val="21"/>
          <w:szCs w:val="21"/>
          <w:shd w:val="clear" w:color="auto" w:fill="FFFFFF"/>
        </w:rPr>
        <w:t> installed directory ex: C:\Users\u402046\AppData\Roaming\npm\node_modules\angular-cli </w:t>
      </w:r>
    </w:p>
    <w:p w:rsidR="00DA200D" w:rsidRDefault="00DA200D">
      <w:pPr>
        <w:numPr>
          <w:ilvl w:val="1"/>
          <w:numId w:val="2"/>
        </w:numPr>
        <w:spacing w:before="100" w:beforeAutospacing="1" w:after="100" w:afterAutospacing="1"/>
        <w:divId w:val="255552930"/>
        <w:rPr>
          <w:rFonts w:eastAsia="Times New Roman"/>
        </w:rPr>
      </w:pPr>
      <w:r>
        <w:rPr>
          <w:rFonts w:ascii="Segoe UI" w:eastAsia="Times New Roman" w:hAnsi="Segoe UI" w:cs="Segoe UI"/>
          <w:color w:val="333333"/>
          <w:sz w:val="21"/>
          <w:szCs w:val="21"/>
          <w:shd w:val="clear" w:color="auto" w:fill="FFFFFF"/>
        </w:rPr>
        <w:t>cd into that directory and run: </w:t>
      </w:r>
      <w:r>
        <w:rPr>
          <w:rFonts w:ascii="Courier New" w:eastAsia="Times New Roman" w:hAnsi="Courier New" w:cs="Courier New"/>
          <w:color w:val="000000"/>
          <w:spacing w:val="-7"/>
          <w:shd w:val="clear" w:color="auto" w:fill="F0F0F0"/>
        </w:rPr>
        <w:t>npm i</w:t>
      </w:r>
    </w:p>
    <w:p w:rsidR="00DA200D" w:rsidRDefault="00DA200D">
      <w:pPr>
        <w:numPr>
          <w:ilvl w:val="0"/>
          <w:numId w:val="2"/>
        </w:numPr>
        <w:spacing w:before="100" w:beforeAutospacing="1" w:after="100" w:afterAutospacing="1"/>
        <w:divId w:val="255552930"/>
        <w:rPr>
          <w:rFonts w:eastAsia="Times New Roman"/>
        </w:rPr>
      </w:pPr>
      <w:r>
        <w:rPr>
          <w:rFonts w:ascii="Courier New" w:eastAsia="Times New Roman" w:hAnsi="Courier New" w:cs="Courier New"/>
          <w:color w:val="000000"/>
          <w:spacing w:val="-7"/>
          <w:shd w:val="clear" w:color="auto" w:fill="F0F0F0"/>
        </w:rPr>
        <w:t>ng serve</w:t>
      </w:r>
    </w:p>
    <w:p w:rsidR="00DA200D" w:rsidRDefault="00DA200D">
      <w:pPr>
        <w:pStyle w:val="NormalWeb"/>
        <w:divId w:val="1029649690"/>
      </w:pPr>
      <w:r>
        <w:t>Your app should be running on a localhost port. Copy the link from the command line into your browser and you should be good to go.</w:t>
      </w:r>
    </w:p>
    <w:p w:rsidR="00DA200D" w:rsidRDefault="00DA200D">
      <w:pPr>
        <w:pStyle w:val="NormalWeb"/>
        <w:divId w:val="1029649690"/>
      </w:pPr>
    </w:p>
    <w:sectPr w:rsidR="00DA20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32D" w:rsidRDefault="007E732D" w:rsidP="00DA200D">
      <w:pPr>
        <w:spacing w:after="0"/>
      </w:pPr>
      <w:r>
        <w:separator/>
      </w:r>
    </w:p>
  </w:endnote>
  <w:endnote w:type="continuationSeparator" w:id="0">
    <w:p w:rsidR="007E732D" w:rsidRDefault="007E732D" w:rsidP="00DA20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00D" w:rsidRDefault="00DA20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00D" w:rsidRPr="00DA200D" w:rsidRDefault="00DA200D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00D" w:rsidRDefault="00DA2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32D" w:rsidRDefault="007E732D" w:rsidP="00DA200D">
      <w:pPr>
        <w:spacing w:after="0"/>
      </w:pPr>
      <w:r>
        <w:separator/>
      </w:r>
    </w:p>
  </w:footnote>
  <w:footnote w:type="continuationSeparator" w:id="0">
    <w:p w:rsidR="007E732D" w:rsidRDefault="007E732D" w:rsidP="00DA20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00D" w:rsidRDefault="00DA2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00D" w:rsidRDefault="00DA2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00D" w:rsidRDefault="00DA2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403FB"/>
    <w:multiLevelType w:val="multilevel"/>
    <w:tmpl w:val="CA62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3380A"/>
    <w:multiLevelType w:val="multilevel"/>
    <w:tmpl w:val="201E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DA200D"/>
    <w:rsid w:val="007E732D"/>
    <w:rsid w:val="00DA200D"/>
    <w:rsid w:val="00E076AD"/>
    <w:rsid w:val="00F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D083A-6DC3-44E2-9FEF-1656FBE0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link w:val="Heading2Char"/>
    <w:uiPriority w:val="9"/>
    <w:qFormat/>
    <w:rsid w:val="00DA200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DA200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200D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A200D"/>
    <w:rPr>
      <w:color w:val="0000FF"/>
      <w:u w:val="single"/>
    </w:rPr>
  </w:style>
  <w:style w:type="character" w:customStyle="1" w:styleId="ms-rtethemeforecolor-2-0">
    <w:name w:val="ms-rtethemeforecolor-2-0"/>
    <w:basedOn w:val="DefaultParagraphFont"/>
    <w:rsid w:val="00DA200D"/>
  </w:style>
  <w:style w:type="character" w:styleId="HTMLCode">
    <w:name w:val="HTML Code"/>
    <w:basedOn w:val="DefaultParagraphFont"/>
    <w:uiPriority w:val="99"/>
    <w:semiHidden/>
    <w:unhideWhenUsed/>
    <w:rsid w:val="00DA200D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0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200D"/>
  </w:style>
  <w:style w:type="paragraph" w:styleId="Footer">
    <w:name w:val="footer"/>
    <w:basedOn w:val="Normal"/>
    <w:link w:val="FooterChar"/>
    <w:uiPriority w:val="99"/>
    <w:unhideWhenUsed/>
    <w:rsid w:val="00DA20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2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i.angular.io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microsoft.com/fwlink/?LinkID=82754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mseemann.io/angular2-mdl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angular.io/docs/ts/latest/cookbook/visual-studio-2015.html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4887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8C7D7-B9A3-41A9-8B66-EE404200C886}"/>
      </w:docPartPr>
      <w:docPartBody>
        <w:p w:rsidR="00000000" w:rsidRDefault="001246CB">
          <w:r w:rsidRPr="005B3C99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1184012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1949-EFDB-4833-94D6-702AD349C0C9}"/>
      </w:docPartPr>
      <w:docPartBody>
        <w:p w:rsidR="00000000" w:rsidRDefault="001246CB">
          <w:r w:rsidRPr="005B3C99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1328100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55904-95C3-466F-857B-45C2ACF70D37}"/>
      </w:docPartPr>
      <w:docPartBody>
        <w:p w:rsidR="00000000" w:rsidRDefault="001246CB">
          <w:r w:rsidRPr="005B3C99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2155400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64DFD-0FAC-4F79-AEB0-59221547E8B6}"/>
      </w:docPartPr>
      <w:docPartBody>
        <w:p w:rsidR="00000000" w:rsidRDefault="001246CB">
          <w:r w:rsidRPr="005B3C99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2437390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459D4-00AF-4E47-8F57-9BB4EF981258}"/>
      </w:docPartPr>
      <w:docPartBody>
        <w:p w:rsidR="00000000" w:rsidRDefault="001246CB">
          <w:r w:rsidRPr="005B3C99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FD45D-A951-4223-B5FF-76EA0E837B2F}"/>
      </w:docPartPr>
      <w:docPartBody>
        <w:p w:rsidR="00000000" w:rsidRDefault="001246CB">
          <w:r w:rsidRPr="005B3C99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CB"/>
    <w:rsid w:val="001246CB"/>
    <w:rsid w:val="0024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6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Angular 2 + Material Design ....get your development environment up in in two minutes</PostTitle>
  <PostDate>20160928T15:17:00Z</PostDate>
  <PostID>5</PostID>
  <Category1>Angular</Category1>
  <Category2>.NET</Category2>
  <Category3>HTML</Category3>
  <Category4>JavaScript</Category4>
  <Category5>Web</Category5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CategoryBBId1>2448877698</CategoryBBId1>
  <CategoryBBId2>1184012679</CategoryBBId2>
  <CategoryBBId3>1328100404</CategoryBBId3>
  <CategoryBBId4>2155400360</CategoryBBId4>
  <CategoryBBId5>2437390488</CategoryBBId5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338</Words>
  <Characters>1766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2018-09-11T20:23:00Z</dcterms:created>
  <dcterms:modified xsi:type="dcterms:W3CDTF">2018-09-11T20:23:00Z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2018-09-11T20:23:00Z</vt:filetime>
  </property>
  <property fmtid="{D5CDD505-2E9C-101B-9397-08002B2CF9AE}" pid="8" name="Retention_Period_Start_Date">
    <vt:filetime>2018-09-11T20:23:54Z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