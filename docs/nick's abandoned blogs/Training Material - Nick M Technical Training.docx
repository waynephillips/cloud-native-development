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785EE0" w:rsidRDefault="00785EE0" w:rsidP="00785EE0">
          <w:pPr>
            <w:pStyle w:val="PublishStatus"/>
          </w:pPr>
          <w:r>
            <w:t>This post was published to Code Blog at 12:17:00 PM 10/10/2016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24A0B" w:rsidRDefault="00785EE0">
              <w:pPr>
                <w:pStyle w:val="Publishwithline"/>
              </w:pPr>
              <w:r>
                <w:t>Training Material - Nick M Technical Training</w:t>
              </w:r>
            </w:p>
          </w:sdtContent>
        </w:sdt>
        <w:p w:rsidR="00624A0B" w:rsidRDefault="00624A0B">
          <w:pPr>
            <w:pStyle w:val="underline"/>
          </w:pPr>
        </w:p>
        <w:p w:rsidR="00785EE0" w:rsidRDefault="00785EE0" w:rsidP="00785EE0">
          <w:pPr>
            <w:pStyle w:val="PadderBetweenTitleandProperties"/>
          </w:pPr>
        </w:p>
        <w:p w:rsidR="00785EE0" w:rsidRDefault="00785EE0" w:rsidP="00785EE0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186730844"/>
              <w:placeholder>
                <w:docPart w:val="186730844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.NE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.NET</w:t>
              </w:r>
            </w:sdtContent>
          </w:sdt>
          <w:r>
            <w:t xml:space="preserve"> ; </w:t>
          </w:r>
          <w:sdt>
            <w:sdtPr>
              <w:id w:val="581415919"/>
              <w:placeholder>
                <w:docPart w:val="581415919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Angular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Angular</w:t>
              </w:r>
            </w:sdtContent>
          </w:sdt>
          <w:r>
            <w:t xml:space="preserve"> ; </w:t>
          </w:r>
          <w:sdt>
            <w:sdtPr>
              <w:id w:val="-256911237"/>
              <w:placeholder>
                <w:docPart w:val="4038056059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Azure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Azure</w:t>
              </w:r>
            </w:sdtContent>
          </w:sdt>
          <w:r>
            <w:t xml:space="preserve"> ; </w:t>
          </w:r>
          <w:sdt>
            <w:sdtPr>
              <w:id w:val="-1352341357"/>
              <w:placeholder>
                <w:docPart w:val="2942625939"/>
              </w:placeholder>
              <w:dataBinding w:prefixMappings="xmlns:ns0 = 'http://www.microsoft.com/Office/Word/BlogTool'" w:xpath="/ns0:BlogPostInfo/ns0:Category4" w:storeItemID="{5F329CAD-B019-4FA6-9FEF-74898909AD20}"/>
              <w:comboBox w:lastValue="C#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C#</w:t>
              </w:r>
            </w:sdtContent>
          </w:sdt>
          <w:r>
            <w:t xml:space="preserve"> ; </w:t>
          </w:r>
          <w:sdt>
            <w:sdtPr>
              <w:id w:val="-830442714"/>
              <w:placeholder>
                <w:docPart w:val="3464524582"/>
              </w:placeholder>
              <w:dataBinding w:prefixMappings="xmlns:ns0 = 'http://www.microsoft.com/Office/Word/BlogTool'" w:xpath="/ns0:BlogPostInfo/ns0:Category5" w:storeItemID="{5F329CAD-B019-4FA6-9FEF-74898909AD20}"/>
              <w:comboBox w:lastValue="Cloud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Cloud</w:t>
              </w:r>
            </w:sdtContent>
          </w:sdt>
        </w:p>
        <w:p w:rsidR="00624A0B" w:rsidRDefault="00065018">
          <w:pPr>
            <w:pStyle w:val="PadderBetweenControlandBody"/>
          </w:pPr>
        </w:p>
      </w:sdtContent>
    </w:sdt>
    <w:p w:rsidR="00785EE0" w:rsidRDefault="00785EE0">
      <w:pPr>
        <w:pStyle w:val="NormalWeb"/>
        <w:divId w:val="1368220474"/>
      </w:pPr>
      <w:r>
        <w:t>​All,</w:t>
      </w:r>
    </w:p>
    <w:p w:rsidR="00785EE0" w:rsidRDefault="00785EE0">
      <w:pPr>
        <w:pStyle w:val="NormalWeb"/>
        <w:divId w:val="1368220474"/>
      </w:pPr>
      <w:r>
        <w:t>Here is a link to the training powerpoints and sample code from the technical training. </w:t>
      </w:r>
    </w:p>
    <w:p w:rsidR="00785EE0" w:rsidRDefault="00785EE0">
      <w:pPr>
        <w:pStyle w:val="NormalWeb"/>
        <w:divId w:val="1368220474"/>
      </w:pPr>
      <w:hyperlink r:id="rId7" w:history="1">
        <w:r>
          <w:rPr>
            <w:rStyle w:val="Hyperlink"/>
          </w:rPr>
          <w:t>https://dow-vsts.visualstudio.com/Market%20Sell/CDMC%20-%20Enterprise%20Mobility%20Team/_versionControl?path=%24%2FMarket%20Sell%2FTraining%2FNickMTechnicalTraining&amp;version=T&amp;_a=contents </w:t>
        </w:r>
      </w:hyperlink>
    </w:p>
    <w:p w:rsidR="00785EE0" w:rsidRDefault="00785EE0">
      <w:pPr>
        <w:pStyle w:val="NormalWeb"/>
        <w:divId w:val="1368220474"/>
      </w:pPr>
      <w:r>
        <w:rPr>
          <w:noProof/>
        </w:rPr>
        <w:drawing>
          <wp:inline distT="0" distB="0" distL="0" distR="0">
            <wp:extent cx="2019300" cy="2257425"/>
            <wp:effectExtent l="0" t="0" r="0" b="9525"/>
            <wp:docPr id="2" name="Picture 2" descr="https://encrypted-tbn1.gstatic.com/images?q=tbn:ANd9GcSe_6QWE3WJM1m4Jg33ev3fHEaS6-QOOxD-U5BX2R8ps_UuKLpA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e_6QWE3WJM1m4Jg33ev3fHEaS6-QOOxD-U5BX2R8ps_UuKLpAk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EE0" w:rsidRDefault="00785EE0">
      <w:pPr>
        <w:pStyle w:val="NormalWeb"/>
        <w:divId w:val="1368220474"/>
      </w:pPr>
      <w:r>
        <w:t>Thanks,</w:t>
      </w:r>
    </w:p>
    <w:p w:rsidR="00785EE0" w:rsidRDefault="00785EE0">
      <w:pPr>
        <w:pStyle w:val="NormalWeb"/>
        <w:divId w:val="1368220474"/>
      </w:pPr>
      <w:r>
        <w:t>Nick Theile</w:t>
      </w:r>
    </w:p>
    <w:p w:rsidR="00785EE0" w:rsidRDefault="00785EE0">
      <w:pPr>
        <w:pStyle w:val="NormalWeb"/>
        <w:divId w:val="1368220474"/>
      </w:pPr>
    </w:p>
    <w:sectPr w:rsidR="00785E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18" w:rsidRDefault="00065018" w:rsidP="00785EE0">
      <w:pPr>
        <w:spacing w:after="0"/>
      </w:pPr>
      <w:r>
        <w:separator/>
      </w:r>
    </w:p>
  </w:endnote>
  <w:endnote w:type="continuationSeparator" w:id="0">
    <w:p w:rsidR="00065018" w:rsidRDefault="00065018" w:rsidP="00785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Default="00785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Pr="00785EE0" w:rsidRDefault="00785EE0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Default="00785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18" w:rsidRDefault="00065018" w:rsidP="00785EE0">
      <w:pPr>
        <w:spacing w:after="0"/>
      </w:pPr>
      <w:r>
        <w:separator/>
      </w:r>
    </w:p>
  </w:footnote>
  <w:footnote w:type="continuationSeparator" w:id="0">
    <w:p w:rsidR="00065018" w:rsidRDefault="00065018" w:rsidP="00785E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Default="00785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Default="00785E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EE0" w:rsidRDefault="00785E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85EE0"/>
    <w:rsid w:val="00065018"/>
    <w:rsid w:val="00624A0B"/>
    <w:rsid w:val="00785EE0"/>
    <w:rsid w:val="008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BBFDF-7307-4E0B-8212-19327430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785EE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E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E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5EE0"/>
  </w:style>
  <w:style w:type="paragraph" w:styleId="Footer">
    <w:name w:val="footer"/>
    <w:basedOn w:val="Normal"/>
    <w:link w:val="FooterChar"/>
    <w:uiPriority w:val="99"/>
    <w:unhideWhenUsed/>
    <w:rsid w:val="00785E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w-vsts.visualstudio.com/Market%20Sell/CDMC%20-%20Enterprise%20Mobility%20Team/_versionControl?path=$/Market%20Sell/Training/NickMTechnicalTraining&amp;version=T&amp;_a=content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67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3192-5A34-441C-84A0-2392489CAF1B}"/>
      </w:docPartPr>
      <w:docPartBody>
        <w:p w:rsidR="00000000" w:rsidRDefault="00B61475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581415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6228-C8EA-4DFF-B75B-A44F8C2EF48C}"/>
      </w:docPartPr>
      <w:docPartBody>
        <w:p w:rsidR="00000000" w:rsidRDefault="00B61475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403805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B0270-BA3E-4B23-901A-48988977E72F}"/>
      </w:docPartPr>
      <w:docPartBody>
        <w:p w:rsidR="00000000" w:rsidRDefault="00B61475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942625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73C2B-5113-45A9-825A-1C5A8381F932}"/>
      </w:docPartPr>
      <w:docPartBody>
        <w:p w:rsidR="00000000" w:rsidRDefault="00B61475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346452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09E15-9878-4F41-AE57-0C0699034D4A}"/>
      </w:docPartPr>
      <w:docPartBody>
        <w:p w:rsidR="00000000" w:rsidRDefault="00B61475">
          <w:r w:rsidRPr="005B3C99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59EB-030F-4541-BB1D-BC72CA183CC8}"/>
      </w:docPartPr>
      <w:docPartBody>
        <w:p w:rsidR="00000000" w:rsidRDefault="00B61475">
          <w:r w:rsidRPr="005B3C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75"/>
    <w:rsid w:val="0029780C"/>
    <w:rsid w:val="00B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4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Training Material - Nick M Technical Training</PostTitle>
  <PostDate>20161010T17:17:00Z</PostDate>
  <PostID>6</PostID>
  <Category1>.NET</Category1>
  <Category2>Angular</Category2>
  <Category3>Azure</Category3>
  <Category4>C#</Category4>
  <Category5>Cloud</Category5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186730844</CategoryBBId1>
  <CategoryBBId2>581415919</CategoryBBId2>
  <CategoryBBId3>4038056059</CategoryBBId3>
  <CategoryBBId4>2942625939</CategoryBBId4>
  <CategoryBBId5>3464524582</CategoryBBId5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69</Words>
  <Characters>592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2018-09-11T20:22:00Z</dcterms:created>
  <dcterms:modified xsi:type="dcterms:W3CDTF">2018-09-11T20:23:00Z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2018-09-11T20:21:59Z</vt:filetime>
  </property>
  <property fmtid="{D5CDD505-2E9C-101B-9397-08002B2CF9AE}" pid="8" name="Retention_Period_Start_Date">
    <vt:filetime>2018-09-11T20:23:09Z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