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hAnsiTheme="minorHAnsi"/>
          <w:color w:val="auto"/>
        </w:rPr>
        <w:id w:val="89512093"/>
        <w:lock w:val="sdtContentLocked"/>
        <w:group/>
      </w:sdtPr>
      <w:sdtEndPr>
        <w:rPr>
          <w:sz w:val="2"/>
          <w:szCs w:val="2"/>
        </w:rPr>
      </w:sdtEndPr>
      <w:sdtContent>
        <w:p w:rsidR="00192C28" w:rsidRDefault="00192C28" w:rsidP="00192C28">
          <w:pPr>
            <w:pStyle w:val="PublishStatus"/>
          </w:pPr>
          <w:r>
            <w:t>This post was published to Code Blog at 11:02:00 AM 11/10/2016</w:t>
          </w:r>
        </w:p>
        <w:bookmarkStart w:id="0" w:name="_GoBack" w:displacedByCustomXml="next"/>
        <w:sdt>
          <w:sdtPr>
            <w:alias w:val="Post Title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E41335" w:rsidRDefault="00192C28">
              <w:pPr>
                <w:pStyle w:val="Publishwithline"/>
              </w:pPr>
              <w:r>
                <w:t>Targeting Web Transformations during VSTS Build</w:t>
              </w:r>
            </w:p>
          </w:sdtContent>
        </w:sdt>
        <w:bookmarkEnd w:id="0"/>
        <w:p w:rsidR="00E41335" w:rsidRDefault="00E41335">
          <w:pPr>
            <w:pStyle w:val="underline"/>
          </w:pPr>
        </w:p>
        <w:p w:rsidR="00192C28" w:rsidRDefault="00192C28" w:rsidP="00192C28">
          <w:pPr>
            <w:pStyle w:val="PadderBetweenTitleandProperties"/>
          </w:pPr>
        </w:p>
        <w:p w:rsidR="00192C28" w:rsidRDefault="00192C28" w:rsidP="00192C28">
          <w:pPr>
            <w:pStyle w:val="Categories"/>
            <w:rPr>
              <w:sz w:val="2"/>
              <w:szCs w:val="2"/>
            </w:rPr>
          </w:pPr>
          <w:r>
            <w:t>Category</w:t>
          </w:r>
          <w:r>
            <w:tab/>
          </w:r>
          <w:sdt>
            <w:sdtPr>
              <w:id w:val="2060135350"/>
              <w:placeholder>
                <w:docPart w:val="2060135350"/>
              </w:placeholder>
              <w:dataBinding w:prefixMappings="xmlns:ns0 = 'http://www.microsoft.com/Office/Word/BlogTool'" w:xpath="/ns0:BlogPostInfo/ns0:Category1" w:storeItemID="{5F329CAD-B019-4FA6-9FEF-74898909AD20}"/>
              <w:comboBox w:lastValue="VSTS">
                <w:listItem w:displayText=".NET" w:value=".NET"/>
                <w:listItem w:displayText="Angular" w:value="Angular"/>
                <w:listItem w:displayText="Architecture" w:value="Architecture"/>
                <w:listItem w:displayText="Axure" w:value="Axure"/>
                <w:listItem w:displayText="Azure" w:value="Azure"/>
                <w:listItem w:displayText="C#" w:value="C#"/>
                <w:listItem w:displayText="Cloud" w:value="Cloud"/>
                <w:listItem w:displayText="Code" w:value="Code"/>
                <w:listItem w:displayText="Coveo" w:value="Coveo"/>
                <w:listItem w:displayText="CSS" w:value="CSS"/>
                <w:listItem w:displayText="Data" w:value="Data"/>
                <w:listItem w:displayText="Events" w:value="Events"/>
                <w:listItem w:displayText="Hana" w:value="Hana"/>
                <w:listItem w:displayText="HTML" w:value="HTML"/>
                <w:listItem w:displayText="Ideas" w:value="Ideas"/>
                <w:listItem w:displayText="JavaScript" w:value="JavaScript"/>
                <w:listItem w:displayText="Opinions" w:value="Opinions"/>
                <w:listItem w:displayText="Security" w:value="Security"/>
                <w:listItem w:displayText="Sitecore" w:value="Sitecore"/>
                <w:listItem w:displayText="Sql" w:value="Sql"/>
                <w:listItem w:displayText="VSTS" w:value="VSTS"/>
                <w:listItem w:displayText="Web" w:value="Web"/>
                <w:listItem w:displayText="Xamarin" w:value="Xamarin"/>
                <w:listItem w:displayText="none" w:value=" "/>
              </w:comboBox>
            </w:sdtPr>
            <w:sdtContent>
              <w:r>
                <w:t>VSTS</w:t>
              </w:r>
            </w:sdtContent>
          </w:sdt>
          <w:r>
            <w:t xml:space="preserve"> ; </w:t>
          </w:r>
          <w:sdt>
            <w:sdtPr>
              <w:id w:val="802810928"/>
              <w:placeholder>
                <w:docPart w:val="802810928"/>
              </w:placeholder>
              <w:dataBinding w:prefixMappings="xmlns:ns0 = 'http://www.microsoft.com/Office/Word/BlogTool'" w:xpath="/ns0:BlogPostInfo/ns0:Category2" w:storeItemID="{5F329CAD-B019-4FA6-9FEF-74898909AD20}"/>
              <w:comboBox w:lastValue=".NET">
                <w:listItem w:displayText=".NET" w:value=".NET"/>
                <w:listItem w:displayText="Angular" w:value="Angular"/>
                <w:listItem w:displayText="Architecture" w:value="Architecture"/>
                <w:listItem w:displayText="Axure" w:value="Axure"/>
                <w:listItem w:displayText="Azure" w:value="Azure"/>
                <w:listItem w:displayText="C#" w:value="C#"/>
                <w:listItem w:displayText="Cloud" w:value="Cloud"/>
                <w:listItem w:displayText="Code" w:value="Code"/>
                <w:listItem w:displayText="Coveo" w:value="Coveo"/>
                <w:listItem w:displayText="CSS" w:value="CSS"/>
                <w:listItem w:displayText="Data" w:value="Data"/>
                <w:listItem w:displayText="Events" w:value="Events"/>
                <w:listItem w:displayText="Hana" w:value="Hana"/>
                <w:listItem w:displayText="HTML" w:value="HTML"/>
                <w:listItem w:displayText="Ideas" w:value="Ideas"/>
                <w:listItem w:displayText="JavaScript" w:value="JavaScript"/>
                <w:listItem w:displayText="Opinions" w:value="Opinions"/>
                <w:listItem w:displayText="Security" w:value="Security"/>
                <w:listItem w:displayText="Sitecore" w:value="Sitecore"/>
                <w:listItem w:displayText="Sql" w:value="Sql"/>
                <w:listItem w:displayText="VSTS" w:value="VSTS"/>
                <w:listItem w:displayText="Web" w:value="Web"/>
                <w:listItem w:displayText="Xamarin" w:value="Xamarin"/>
                <w:listItem w:displayText="none" w:value=" "/>
              </w:comboBox>
            </w:sdtPr>
            <w:sdtContent>
              <w:r>
                <w:t>.NET</w:t>
              </w:r>
            </w:sdtContent>
          </w:sdt>
        </w:p>
        <w:p w:rsidR="00E41335" w:rsidRDefault="00405AC0">
          <w:pPr>
            <w:pStyle w:val="PadderBetweenControlandBody"/>
          </w:pPr>
        </w:p>
      </w:sdtContent>
    </w:sdt>
    <w:p w:rsidR="00192C28" w:rsidRDefault="00192C28">
      <w:pPr>
        <w:pStyle w:val="Heading2"/>
        <w:divId w:val="1170566331"/>
        <w:rPr>
          <w:rFonts w:eastAsia="Times New Roman"/>
        </w:rPr>
      </w:pPr>
      <w:r>
        <w:rPr>
          <w:rFonts w:eastAsia="Times New Roman"/>
        </w:rPr>
        <w:t xml:space="preserve">​We can utilize </w:t>
      </w:r>
      <w:proofErr w:type="spellStart"/>
      <w:r>
        <w:rPr>
          <w:rFonts w:eastAsia="Times New Roman"/>
        </w:rPr>
        <w:t>web.config</w:t>
      </w:r>
      <w:proofErr w:type="spellEnd"/>
      <w:r>
        <w:rPr>
          <w:rFonts w:eastAsia="Times New Roman"/>
        </w:rPr>
        <w:t xml:space="preserve"> transforms to apply specific settings based on the application environment we are building for (Dev, Test, Release).</w:t>
      </w:r>
    </w:p>
    <w:p w:rsidR="00192C28" w:rsidRDefault="00192C28">
      <w:pPr>
        <w:pStyle w:val="NormalWeb"/>
        <w:numPr>
          <w:ilvl w:val="0"/>
          <w:numId w:val="1"/>
        </w:numPr>
        <w:divId w:val="1170566331"/>
      </w:pPr>
      <w:r>
        <w:t>A common use case is to provide a different database connection string for each environment.</w:t>
      </w:r>
    </w:p>
    <w:p w:rsidR="00192C28" w:rsidRDefault="00192C28">
      <w:pPr>
        <w:pStyle w:val="Heading3"/>
        <w:spacing w:before="0" w:beforeAutospacing="0" w:after="0" w:afterAutospacing="0"/>
        <w:divId w:val="1675917870"/>
        <w:rPr>
          <w:rFonts w:ascii="Calibri" w:eastAsia="Times New Roman" w:hAnsi="Calibri" w:cs="Calibri"/>
          <w:color w:val="5B9BD5"/>
          <w:sz w:val="24"/>
          <w:szCs w:val="24"/>
        </w:rPr>
      </w:pPr>
      <w:r>
        <w:rPr>
          <w:rFonts w:ascii="Calibri" w:eastAsia="Times New Roman" w:hAnsi="Calibri" w:cs="Calibri"/>
          <w:color w:val="5B9BD5"/>
          <w:sz w:val="24"/>
          <w:szCs w:val="24"/>
        </w:rPr>
        <w:t>Add a new configuration</w:t>
      </w:r>
    </w:p>
    <w:p w:rsidR="00192C28" w:rsidRDefault="00192C28">
      <w:pPr>
        <w:pStyle w:val="NormalWeb"/>
        <w:spacing w:before="0" w:beforeAutospacing="0" w:after="0" w:afterAutospacing="0"/>
        <w:divId w:val="1675917870"/>
      </w:pPr>
      <w:r>
        <w:rPr>
          <w:noProof/>
        </w:rPr>
        <w:drawing>
          <wp:inline distT="0" distB="0" distL="0" distR="0" wp14:anchorId="787B459D" wp14:editId="10A3D197">
            <wp:extent cx="304800" cy="304800"/>
            <wp:effectExtent l="0" t="0" r="0" b="0"/>
            <wp:docPr id="1" name="Picture 1" descr="Machine generated alternative text: File  g System. Web Htt  Edit View  P roject  Build  Debug  Team Tools Architecture  Any CPU  Debug  o LayerTypeControIIer.cs  WSSC.MobiIeApp  Busing  using  ValuesControI  ntroller.  Release  System. Ling;  System. Threading  Configuration Mana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 File  g System. Web Htt  Edit View  P roject  Build  Debug  Team Tools Architecture  Any CPU  Debug  o LayerTypeControIIer.cs  WSSC.MobiIeApp  Busing  using  ValuesControI  ntroller.  Release  System. Ling;  System. Threading  Configuration Mana "/>
                    <pic:cNvPicPr>
                      <a:picLocks noChangeAspect="1" noChangeArrowheads="1"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12061C" wp14:editId="017A9C1D">
            <wp:extent cx="4372585" cy="1371791"/>
            <wp:effectExtent l="0" t="0" r="9525" b="0"/>
            <wp:docPr id="2" name="Picture 2" descr="WebTransforms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ebTransforms.1.png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585" cy="1371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C28" w:rsidRDefault="00192C28">
      <w:pPr>
        <w:pStyle w:val="NormalWeb"/>
        <w:spacing w:before="0" w:beforeAutospacing="0" w:after="0" w:afterAutospacing="0"/>
        <w:divId w:val="167591787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92C28" w:rsidRDefault="00192C28">
      <w:pPr>
        <w:pStyle w:val="NormalWeb"/>
        <w:spacing w:before="0" w:beforeAutospacing="0" w:after="0" w:afterAutospacing="0"/>
        <w:divId w:val="167591787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92C28" w:rsidRDefault="00192C28">
      <w:pPr>
        <w:pStyle w:val="Heading3"/>
        <w:spacing w:before="0" w:beforeAutospacing="0" w:after="0" w:afterAutospacing="0"/>
        <w:divId w:val="1675917870"/>
        <w:rPr>
          <w:rFonts w:ascii="Calibri" w:eastAsia="Times New Roman" w:hAnsi="Calibri" w:cs="Calibri"/>
          <w:color w:val="5B9BD5"/>
          <w:sz w:val="24"/>
          <w:szCs w:val="24"/>
        </w:rPr>
      </w:pPr>
      <w:r>
        <w:rPr>
          <w:rFonts w:ascii="Calibri" w:eastAsia="Times New Roman" w:hAnsi="Calibri" w:cs="Calibri"/>
          <w:color w:val="5B9BD5"/>
          <w:sz w:val="24"/>
          <w:szCs w:val="24"/>
        </w:rPr>
        <w:t>Provide configuration name and settings</w:t>
      </w:r>
    </w:p>
    <w:p w:rsidR="00192C28" w:rsidRDefault="00192C28">
      <w:pPr>
        <w:pStyle w:val="NormalWeb"/>
        <w:spacing w:before="0" w:beforeAutospacing="0" w:after="0" w:afterAutospacing="0"/>
        <w:divId w:val="1675917870"/>
      </w:pPr>
      <w:r>
        <w:rPr>
          <w:noProof/>
        </w:rPr>
        <w:drawing>
          <wp:inline distT="0" distB="0" distL="0" distR="0">
            <wp:extent cx="6648450" cy="4191000"/>
            <wp:effectExtent l="0" t="0" r="0" b="0"/>
            <wp:docPr id="8" name="Picture 8" descr="WebTransforms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bTransforms.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192C28" w:rsidRDefault="00192C28">
      <w:pPr>
        <w:pStyle w:val="NormalWeb"/>
        <w:spacing w:before="0" w:beforeAutospacing="0" w:after="0" w:afterAutospacing="0"/>
        <w:divId w:val="167591787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92C28" w:rsidRDefault="00192C28">
      <w:pPr>
        <w:pStyle w:val="Heading3"/>
        <w:spacing w:before="0" w:beforeAutospacing="0" w:after="0" w:afterAutospacing="0"/>
        <w:divId w:val="1675917870"/>
        <w:rPr>
          <w:rFonts w:ascii="Calibri" w:eastAsia="Times New Roman" w:hAnsi="Calibri" w:cs="Calibri"/>
          <w:color w:val="5B9BD5"/>
          <w:sz w:val="24"/>
          <w:szCs w:val="24"/>
        </w:rPr>
      </w:pPr>
      <w:r>
        <w:rPr>
          <w:rFonts w:ascii="Calibri" w:eastAsia="Times New Roman" w:hAnsi="Calibri" w:cs="Calibri"/>
          <w:color w:val="5B9BD5"/>
          <w:sz w:val="24"/>
          <w:szCs w:val="24"/>
        </w:rPr>
        <w:t xml:space="preserve">Right click on the </w:t>
      </w:r>
      <w:proofErr w:type="spellStart"/>
      <w:r>
        <w:rPr>
          <w:rFonts w:ascii="Calibri" w:eastAsia="Times New Roman" w:hAnsi="Calibri" w:cs="Calibri"/>
          <w:color w:val="5B9BD5"/>
          <w:sz w:val="24"/>
          <w:szCs w:val="24"/>
        </w:rPr>
        <w:t>web.config</w:t>
      </w:r>
      <w:proofErr w:type="spellEnd"/>
      <w:r>
        <w:rPr>
          <w:rFonts w:ascii="Calibri" w:eastAsia="Times New Roman" w:hAnsi="Calibri" w:cs="Calibri"/>
          <w:color w:val="5B9BD5"/>
          <w:sz w:val="24"/>
          <w:szCs w:val="24"/>
        </w:rPr>
        <w:t xml:space="preserve"> file for your asp.net app, select 'Add Config Transform'</w:t>
      </w:r>
    </w:p>
    <w:p w:rsidR="00192C28" w:rsidRDefault="00192C28">
      <w:pPr>
        <w:pStyle w:val="NormalWeb"/>
        <w:spacing w:before="0" w:beforeAutospacing="0" w:after="0" w:afterAutospacing="0"/>
        <w:divId w:val="1675917870"/>
      </w:pPr>
      <w:r>
        <w:rPr>
          <w:noProof/>
        </w:rPr>
        <w:drawing>
          <wp:inline distT="0" distB="0" distL="0" distR="0">
            <wp:extent cx="4038600" cy="5495925"/>
            <wp:effectExtent l="0" t="0" r="0" b="9525"/>
            <wp:docPr id="9" name="Picture 9" descr="WebTransforms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ebTransforms.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C28" w:rsidRDefault="00192C28">
      <w:pPr>
        <w:pStyle w:val="NormalWeb"/>
        <w:spacing w:before="0" w:beforeAutospacing="0" w:after="0" w:afterAutospacing="0"/>
        <w:divId w:val="167591787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92C28" w:rsidRDefault="00192C28">
      <w:pPr>
        <w:pStyle w:val="Heading3"/>
        <w:spacing w:before="0" w:beforeAutospacing="0" w:after="0" w:afterAutospacing="0"/>
        <w:divId w:val="1675917870"/>
        <w:rPr>
          <w:rFonts w:ascii="Calibri" w:eastAsia="Times New Roman" w:hAnsi="Calibri" w:cs="Calibri"/>
          <w:color w:val="5B9BD5"/>
          <w:sz w:val="24"/>
          <w:szCs w:val="24"/>
        </w:rPr>
      </w:pPr>
      <w:r>
        <w:rPr>
          <w:rFonts w:ascii="Calibri" w:eastAsia="Times New Roman" w:hAnsi="Calibri" w:cs="Calibri"/>
          <w:color w:val="5B9BD5"/>
          <w:sz w:val="24"/>
          <w:szCs w:val="24"/>
        </w:rPr>
        <w:t>The generated .config files represent the transformations we can apply for each build configuration.</w:t>
      </w:r>
    </w:p>
    <w:p w:rsidR="00192C28" w:rsidRDefault="00192C28">
      <w:pPr>
        <w:pStyle w:val="NormalWeb"/>
        <w:spacing w:before="0" w:beforeAutospacing="0" w:after="0" w:afterAutospacing="0"/>
        <w:divId w:val="1675917870"/>
      </w:pPr>
      <w:r>
        <w:rPr>
          <w:noProof/>
        </w:rPr>
        <w:drawing>
          <wp:inline distT="0" distB="0" distL="0" distR="0">
            <wp:extent cx="2076450" cy="904875"/>
            <wp:effectExtent l="0" t="0" r="0" b="9525"/>
            <wp:docPr id="10" name="Picture 10" descr="WebTransforms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ebTransforms.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C28" w:rsidRDefault="00192C28">
      <w:pPr>
        <w:pStyle w:val="NormalWeb"/>
        <w:spacing w:before="0" w:beforeAutospacing="0" w:after="0" w:afterAutospacing="0"/>
        <w:divId w:val="167591787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92C28" w:rsidRDefault="00192C28">
      <w:pPr>
        <w:pStyle w:val="Heading3"/>
        <w:spacing w:before="0" w:beforeAutospacing="0" w:after="0" w:afterAutospacing="0"/>
        <w:divId w:val="1675917870"/>
        <w:rPr>
          <w:rFonts w:ascii="Calibri" w:eastAsia="Times New Roman" w:hAnsi="Calibri" w:cs="Calibri"/>
          <w:color w:val="5B9BD5"/>
          <w:sz w:val="24"/>
          <w:szCs w:val="24"/>
        </w:rPr>
      </w:pPr>
      <w:r>
        <w:rPr>
          <w:rFonts w:ascii="Calibri" w:eastAsia="Times New Roman" w:hAnsi="Calibri" w:cs="Calibri"/>
          <w:color w:val="5B9BD5"/>
          <w:sz w:val="24"/>
          <w:szCs w:val="24"/>
        </w:rPr>
        <w:t>The following is a transform applied during a 'Test' build configuration.</w:t>
      </w:r>
    </w:p>
    <w:p w:rsidR="00192C28" w:rsidRDefault="00192C28">
      <w:pPr>
        <w:pStyle w:val="Heading3"/>
        <w:spacing w:before="0" w:beforeAutospacing="0" w:after="0" w:afterAutospacing="0"/>
        <w:divId w:val="1675917870"/>
        <w:rPr>
          <w:rFonts w:ascii="Calibri" w:eastAsia="Times New Roman" w:hAnsi="Calibri" w:cs="Calibri"/>
          <w:color w:val="5B9BD5"/>
          <w:sz w:val="24"/>
          <w:szCs w:val="24"/>
        </w:rPr>
      </w:pPr>
      <w:r>
        <w:rPr>
          <w:rFonts w:ascii="Calibri" w:eastAsia="Times New Roman" w:hAnsi="Calibri" w:cs="Calibri"/>
          <w:color w:val="5B9BD5"/>
          <w:sz w:val="24"/>
          <w:szCs w:val="24"/>
        </w:rPr>
        <w:t xml:space="preserve">Here, we change the </w:t>
      </w:r>
      <w:proofErr w:type="spellStart"/>
      <w:r>
        <w:rPr>
          <w:rFonts w:ascii="Calibri" w:eastAsia="Times New Roman" w:hAnsi="Calibri" w:cs="Calibri"/>
          <w:color w:val="5B9BD5"/>
          <w:sz w:val="24"/>
          <w:szCs w:val="24"/>
        </w:rPr>
        <w:t>RedirectUri</w:t>
      </w:r>
      <w:proofErr w:type="spellEnd"/>
      <w:r>
        <w:rPr>
          <w:rFonts w:ascii="Calibri" w:eastAsia="Times New Roman" w:hAnsi="Calibri" w:cs="Calibri"/>
          <w:color w:val="5B9BD5"/>
          <w:sz w:val="24"/>
          <w:szCs w:val="24"/>
        </w:rPr>
        <w:t xml:space="preserve"> to point to our application instance on Test.</w:t>
      </w:r>
    </w:p>
    <w:p w:rsidR="00192C28" w:rsidRDefault="00192C28">
      <w:pPr>
        <w:pStyle w:val="NormalWeb"/>
        <w:spacing w:before="0" w:beforeAutospacing="0" w:after="0" w:afterAutospacing="0"/>
        <w:divId w:val="1675917870"/>
      </w:pPr>
      <w:r>
        <w:rPr>
          <w:noProof/>
        </w:rPr>
        <w:drawing>
          <wp:inline distT="0" distB="0" distL="0" distR="0">
            <wp:extent cx="9744075" cy="1352550"/>
            <wp:effectExtent l="0" t="0" r="9525" b="0"/>
            <wp:docPr id="13" name="Picture 13" descr="WebTransforms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WebTransforms.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40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C28" w:rsidRDefault="00192C28">
      <w:pPr>
        <w:pStyle w:val="NormalWeb"/>
        <w:spacing w:before="0" w:beforeAutospacing="0" w:after="0" w:afterAutospacing="0"/>
        <w:divId w:val="167591787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92C28" w:rsidRDefault="00192C28">
      <w:pPr>
        <w:pStyle w:val="Heading3"/>
        <w:divId w:val="1675917870"/>
        <w:rPr>
          <w:rFonts w:eastAsia="Times New Roman"/>
        </w:rPr>
      </w:pPr>
      <w:r>
        <w:rPr>
          <w:rFonts w:eastAsia="Times New Roman"/>
        </w:rPr>
        <w:t>Finally, in your VSTS Build Definition, navigate to the 'Variables' tab.</w:t>
      </w:r>
    </w:p>
    <w:p w:rsidR="00192C28" w:rsidRDefault="00192C28">
      <w:pPr>
        <w:pStyle w:val="NormalWeb"/>
        <w:spacing w:before="0" w:beforeAutospacing="0" w:after="0" w:afterAutospacing="0"/>
        <w:divId w:val="1675917870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>
            <wp:extent cx="12906375" cy="2733675"/>
            <wp:effectExtent l="0" t="0" r="9525" b="9525"/>
            <wp:docPr id="12" name="Picture 12" descr="WebTransforms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WebTransforms.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63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C28" w:rsidRDefault="00192C28">
      <w:pPr>
        <w:pStyle w:val="Heading3"/>
        <w:divId w:val="45613442"/>
        <w:rPr>
          <w:rFonts w:eastAsia="Times New Roman"/>
        </w:rPr>
      </w:pPr>
      <w:r>
        <w:rPr>
          <w:rFonts w:eastAsia="Times New Roman"/>
        </w:rPr>
        <w:t>To target a specific web configuration, provide the corresponding value for the '</w:t>
      </w:r>
      <w:proofErr w:type="spellStart"/>
      <w:r>
        <w:rPr>
          <w:rFonts w:eastAsia="Times New Roman"/>
        </w:rPr>
        <w:t>BuildConfiguration</w:t>
      </w:r>
      <w:proofErr w:type="spellEnd"/>
      <w:r>
        <w:rPr>
          <w:rFonts w:eastAsia="Times New Roman"/>
        </w:rPr>
        <w:t>' field.</w:t>
      </w:r>
    </w:p>
    <w:p w:rsidR="00192C28" w:rsidRDefault="00192C28">
      <w:pPr>
        <w:divId w:val="1317228047"/>
        <w:rPr>
          <w:rFonts w:eastAsia="Times New Roman"/>
        </w:rPr>
      </w:pPr>
    </w:p>
    <w:sectPr w:rsidR="00192C28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5AC0" w:rsidRDefault="00405AC0" w:rsidP="00192C28">
      <w:pPr>
        <w:spacing w:after="0"/>
      </w:pPr>
      <w:r>
        <w:separator/>
      </w:r>
    </w:p>
  </w:endnote>
  <w:endnote w:type="continuationSeparator" w:id="0">
    <w:p w:rsidR="00405AC0" w:rsidRDefault="00405AC0" w:rsidP="00192C2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2C28" w:rsidRDefault="00192C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2C28" w:rsidRPr="00192C28" w:rsidRDefault="00192C28">
    <w:pPr>
      <w:pStyle w:val="Footer"/>
      <w:rPr>
        <w:sz w:val="18"/>
      </w:rPr>
    </w:pPr>
    <w:r>
      <w:rPr>
        <w:sz w:val="18"/>
      </w:rPr>
      <w:tab/>
      <w:t>DOW RESTRICTED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2C28" w:rsidRDefault="00192C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5AC0" w:rsidRDefault="00405AC0" w:rsidP="00192C28">
      <w:pPr>
        <w:spacing w:after="0"/>
      </w:pPr>
      <w:r>
        <w:separator/>
      </w:r>
    </w:p>
  </w:footnote>
  <w:footnote w:type="continuationSeparator" w:id="0">
    <w:p w:rsidR="00405AC0" w:rsidRDefault="00405AC0" w:rsidP="00192C2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2C28" w:rsidRDefault="00192C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2C28" w:rsidRDefault="00192C2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2C28" w:rsidRDefault="00192C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EA7C53"/>
    <w:multiLevelType w:val="multilevel"/>
    <w:tmpl w:val="7F1CB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192C28"/>
    <w:rsid w:val="00192C28"/>
    <w:rsid w:val="00405AC0"/>
    <w:rsid w:val="00E41335"/>
    <w:rsid w:val="00E96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A0B27F72-CEB7-4BD8-82E1-07475E090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link w:val="Heading2Char"/>
    <w:uiPriority w:val="9"/>
    <w:qFormat/>
    <w:rsid w:val="00192C28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92C28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99"/>
    <w:unhideWhenUsed/>
    <w:rsid w:val="00192C28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92C28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92C28"/>
    <w:rPr>
      <w:rFonts w:ascii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192C2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92C28"/>
  </w:style>
  <w:style w:type="paragraph" w:styleId="Footer">
    <w:name w:val="footer"/>
    <w:basedOn w:val="Normal"/>
    <w:link w:val="FooterChar"/>
    <w:uiPriority w:val="99"/>
    <w:unhideWhenUsed/>
    <w:rsid w:val="00192C2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92C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35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56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9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22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91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172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u657505.DOW\AppData\Local\Temp\msohtmlclip1\02\clip_image001.png" TargetMode="Externa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https://workspaces.bsnconnect.com/sites/ItNaChicagoInnCtr/CODEBLOG/Lists/Photos/WebTransforms.1.png" TargetMode="External"/><Relationship Id="rId14" Type="http://schemas.openxmlformats.org/officeDocument/2006/relationships/image" Target="media/image5.png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060135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434DDC-96BD-4C7F-BCB2-823D7E541B7E}"/>
      </w:docPartPr>
      <w:docPartBody>
        <w:p w:rsidR="00000000" w:rsidRDefault="00A84FCC">
          <w:r w:rsidRPr="00603E98">
            <w:rPr>
              <w:rStyle w:val="PlaceholderText"/>
            </w:rPr>
            <w:t>[Choose a category or type a new one]</w:t>
          </w:r>
        </w:p>
      </w:docPartBody>
    </w:docPart>
    <w:docPart>
      <w:docPartPr>
        <w:name w:val="8028109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8C6AEF-355B-43BF-990B-8C61E39E1A89}"/>
      </w:docPartPr>
      <w:docPartBody>
        <w:p w:rsidR="00000000" w:rsidRDefault="00A84FCC">
          <w:r w:rsidRPr="00603E98">
            <w:rPr>
              <w:rStyle w:val="PlaceholderText"/>
            </w:rPr>
            <w:t>[Choose a category or type a new one]</w:t>
          </w:r>
        </w:p>
      </w:docPartBody>
    </w:docPart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C9DE14-9679-4195-8D97-EA45445A15CE}"/>
      </w:docPartPr>
      <w:docPartBody>
        <w:p w:rsidR="00000000" w:rsidRDefault="00A84FCC">
          <w:r w:rsidRPr="00603E98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FCC"/>
    <w:rsid w:val="00140288"/>
    <w:rsid w:val="00A84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4FC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Targeting Web Transformations during VSTS Build</PostTitle>
  <PostDate>20161110T17:02:00Z</PostDate>
  <PostID>14</PostID>
  <Category1>VSTS</Category1>
  <Category2>.NET</Category2>
  <Category3/>
  <Category4/>
  <Category5/>
  <Category6/>
  <Category7/>
  <Category8/>
  <Category9/>
  <Category10/>
  <Account>e9c6f2ce-9973-43cc-9f78-326d19fe9bca</Account>
  <Enclosure/>
  <ProviderInfo>
    <PostURL/>
    <API/>
    <Categories/>
    <Trackbacks/>
    <Enclosures/>
    <BlogName/>
    <ImagePostAddress/>
  </ProviderInfo>
  <PublishedAccount>e9c6f2ce-9973-43cc-9f78-326d19fe9bca</PublishedAccount>
  <CategoryBBId1>2060135350</CategoryBBId1>
  <CategoryBBId2>802810928</CategoryBBId2>
  <DefaultAccountEnsured/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1</TotalTime>
  <Pages>1</Pages>
  <Words>143</Words>
  <Characters>811</Characters>
  <Application>Microsoft Office Word</Application>
  <DocSecurity>0</DocSecurity>
  <Lines>33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Base>https://workspaces.bsnconnect.com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Young, Christopher (CJ)</dc:creator>
  <cp:keywords/>
  <dc:description/>
  <cp:lastModifiedBy>Young, Christopher (CJ)</cp:lastModifiedBy>
  <cp:revision>1</cp:revision>
  <dcterms:created xsi:type="dcterms:W3CDTF">2018-09-11T20:16:00Z</dcterms:created>
  <dcterms:modified xsi:type="dcterms:W3CDTF">2018-09-11T20:17:00Z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_Steward">
    <vt:lpwstr>Young C u380176</vt:lpwstr>
  </property>
  <property fmtid="{D5CDD505-2E9C-101B-9397-08002B2CF9AE}" pid="3" name="Update_Footer">
    <vt:lpwstr>No</vt:lpwstr>
  </property>
  <property fmtid="{D5CDD505-2E9C-101B-9397-08002B2CF9AE}" pid="4" name="Radio_Button">
    <vt:lpwstr>NONE</vt:lpwstr>
  </property>
  <property fmtid="{D5CDD505-2E9C-101B-9397-08002B2CF9AE}" pid="5" name="Information_Classification">
    <vt:lpwstr>DOW RESTRICTED</vt:lpwstr>
  </property>
  <property fmtid="{D5CDD505-2E9C-101B-9397-08002B2CF9AE}" pid="6" name="Record_Title_ID">
    <vt:lpwstr>72</vt:lpwstr>
  </property>
  <property fmtid="{D5CDD505-2E9C-101B-9397-08002B2CF9AE}" pid="7" name="Initial_Creation_Date">
    <vt:filetime>2018-09-11T20:15:59Z</vt:filetime>
  </property>
  <property fmtid="{D5CDD505-2E9C-101B-9397-08002B2CF9AE}" pid="8" name="Retention_Period_Start_Date">
    <vt:filetime>2018-09-11T20:17:32Z</vt:filetime>
  </property>
  <property fmtid="{D5CDD505-2E9C-101B-9397-08002B2CF9AE}" pid="9" name="Last_Reviewed_Date">
    <vt:lpwstr/>
  </property>
  <property fmtid="{D5CDD505-2E9C-101B-9397-08002B2CF9AE}" pid="10" name="Retention_Review_Frequency">
    <vt:lpwstr/>
  </property>
</Properties>
</file>