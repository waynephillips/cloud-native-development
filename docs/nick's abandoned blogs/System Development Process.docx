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AF5428" w:rsidRDefault="00AF5428" w:rsidP="00AF5428">
          <w:pPr>
            <w:pStyle w:val="PublishStatus"/>
          </w:pPr>
          <w:r>
            <w:t>This post was published to Code Blog at 10:59:00 AM 12/2/2016</w:t>
          </w:r>
        </w:p>
        <w:bookmarkStart w:id="0" w:name="_GoBack" w:displacedByCustomXml="next"/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93DE2" w:rsidRDefault="00AF5428">
              <w:pPr>
                <w:pStyle w:val="Publishwithline"/>
              </w:pPr>
              <w:r>
                <w:t>System Development Process</w:t>
              </w:r>
            </w:p>
          </w:sdtContent>
        </w:sdt>
        <w:bookmarkEnd w:id="0"/>
        <w:p w:rsidR="00993DE2" w:rsidRDefault="00993DE2">
          <w:pPr>
            <w:pStyle w:val="underline"/>
          </w:pPr>
        </w:p>
        <w:p w:rsidR="00993DE2" w:rsidRDefault="00DE766F">
          <w:pPr>
            <w:pStyle w:val="PadderBetweenControlandBody"/>
          </w:pPr>
        </w:p>
      </w:sdtContent>
    </w:sdt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​Installing Visual Studio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C# Training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Front End Web Stack - Angular 2 and TypeScript</w:t>
      </w:r>
    </w:p>
    <w:p w:rsidR="00AF5428" w:rsidRDefault="00AF5428">
      <w:pPr>
        <w:pStyle w:val="Heading3"/>
        <w:numPr>
          <w:ilvl w:val="0"/>
          <w:numId w:val="1"/>
        </w:numPr>
        <w:divId w:val="1956059101"/>
        <w:rPr>
          <w:rFonts w:eastAsia="Times New Roman"/>
        </w:rPr>
      </w:pPr>
      <w:r>
        <w:rPr>
          <w:rFonts w:eastAsia="Times New Roman"/>
        </w:rPr>
        <w:t>Dev enviornment setup</w:t>
      </w:r>
    </w:p>
    <w:p w:rsidR="00AF5428" w:rsidRDefault="00AF5428">
      <w:pPr>
        <w:pStyle w:val="Heading3"/>
        <w:numPr>
          <w:ilvl w:val="0"/>
          <w:numId w:val="1"/>
        </w:numPr>
        <w:divId w:val="1956059101"/>
        <w:rPr>
          <w:rFonts w:eastAsia="Times New Roman"/>
        </w:rPr>
      </w:pPr>
      <w:r>
        <w:rPr>
          <w:rFonts w:eastAsia="Times New Roman"/>
        </w:rPr>
        <w:t>Angular 2 Fundamentals</w:t>
      </w:r>
    </w:p>
    <w:p w:rsidR="00AF5428" w:rsidRDefault="00AF5428">
      <w:pPr>
        <w:pStyle w:val="Heading3"/>
        <w:numPr>
          <w:ilvl w:val="0"/>
          <w:numId w:val="1"/>
        </w:numPr>
        <w:divId w:val="1956059101"/>
        <w:rPr>
          <w:rFonts w:eastAsia="Times New Roman"/>
        </w:rPr>
      </w:pPr>
      <w:r>
        <w:rPr>
          <w:rFonts w:eastAsia="Times New Roman"/>
        </w:rPr>
        <w:t>TypeScript Fundamentals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Back End Web Stack - ASP.NET Web Api and Azure Websites/Backend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Mobile Stack - Xamarin Forms (iOS, Android, UWP Windows Desktop)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Source Control - VSTS</w:t>
      </w:r>
    </w:p>
    <w:p w:rsidR="00AF5428" w:rsidRDefault="00AF5428">
      <w:pPr>
        <w:pStyle w:val="Heading3"/>
        <w:numPr>
          <w:ilvl w:val="0"/>
          <w:numId w:val="2"/>
        </w:numPr>
        <w:divId w:val="1956059101"/>
        <w:rPr>
          <w:rFonts w:eastAsia="Times New Roman"/>
        </w:rPr>
      </w:pPr>
      <w:r>
        <w:rPr>
          <w:rFonts w:eastAsia="Times New Roman"/>
        </w:rPr>
        <w:t>Team Foundation Version Control(TFVC) Basics</w:t>
      </w:r>
    </w:p>
    <w:p w:rsidR="00AF5428" w:rsidRDefault="00AF5428">
      <w:pPr>
        <w:pStyle w:val="Heading3"/>
        <w:numPr>
          <w:ilvl w:val="0"/>
          <w:numId w:val="2"/>
        </w:numPr>
        <w:divId w:val="1956059101"/>
        <w:rPr>
          <w:rFonts w:eastAsia="Times New Roman"/>
        </w:rPr>
      </w:pPr>
      <w:r>
        <w:rPr>
          <w:rFonts w:eastAsia="Times New Roman"/>
        </w:rPr>
        <w:t>Git Basics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DevOps and Continuous Integration - VSTS</w:t>
      </w:r>
    </w:p>
    <w:p w:rsidR="00AF5428" w:rsidRDefault="00AF5428">
      <w:pPr>
        <w:pStyle w:val="Heading3"/>
        <w:numPr>
          <w:ilvl w:val="0"/>
          <w:numId w:val="3"/>
        </w:numPr>
        <w:divId w:val="1956059101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Integrating web.config transforms with VSTS build</w:t>
        </w:r>
      </w:hyperlink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Security Reviews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MSDN Subscriptions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  <w:r>
        <w:rPr>
          <w:rFonts w:eastAsia="Times New Roman"/>
        </w:rPr>
        <w:t>UI/UX</w:t>
      </w:r>
    </w:p>
    <w:p w:rsidR="00AF5428" w:rsidRDefault="00AF5428">
      <w:pPr>
        <w:pStyle w:val="NormalWeb"/>
        <w:divId w:val="1956059101"/>
      </w:pPr>
    </w:p>
    <w:p w:rsidR="00AF5428" w:rsidRDefault="00AF5428">
      <w:pPr>
        <w:pStyle w:val="NormalWeb"/>
        <w:divId w:val="1956059101"/>
      </w:pPr>
    </w:p>
    <w:p w:rsidR="00AF5428" w:rsidRDefault="00AF5428">
      <w:pPr>
        <w:pStyle w:val="Heading2"/>
        <w:divId w:val="1956059101"/>
        <w:rPr>
          <w:rFonts w:eastAsia="Times New Roman"/>
        </w:rPr>
      </w:pPr>
    </w:p>
    <w:p w:rsidR="00AF5428" w:rsidRDefault="00AF5428">
      <w:pPr>
        <w:pStyle w:val="NormalWeb"/>
        <w:divId w:val="1956059101"/>
      </w:pPr>
    </w:p>
    <w:p w:rsidR="00AF5428" w:rsidRDefault="00AF5428">
      <w:pPr>
        <w:pStyle w:val="NormalWeb"/>
        <w:divId w:val="1956059101"/>
      </w:pPr>
    </w:p>
    <w:sectPr w:rsidR="00AF54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66F" w:rsidRDefault="00DE766F" w:rsidP="00AF5428">
      <w:pPr>
        <w:spacing w:after="0"/>
      </w:pPr>
      <w:r>
        <w:separator/>
      </w:r>
    </w:p>
  </w:endnote>
  <w:endnote w:type="continuationSeparator" w:id="0">
    <w:p w:rsidR="00DE766F" w:rsidRDefault="00DE766F" w:rsidP="00AF54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28" w:rsidRDefault="00AF5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28" w:rsidRPr="00AF5428" w:rsidRDefault="00AF5428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28" w:rsidRDefault="00AF5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66F" w:rsidRDefault="00DE766F" w:rsidP="00AF5428">
      <w:pPr>
        <w:spacing w:after="0"/>
      </w:pPr>
      <w:r>
        <w:separator/>
      </w:r>
    </w:p>
  </w:footnote>
  <w:footnote w:type="continuationSeparator" w:id="0">
    <w:p w:rsidR="00DE766F" w:rsidRDefault="00DE766F" w:rsidP="00AF54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28" w:rsidRDefault="00AF5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28" w:rsidRDefault="00AF54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28" w:rsidRDefault="00AF5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1084D"/>
    <w:multiLevelType w:val="multilevel"/>
    <w:tmpl w:val="3954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309A2"/>
    <w:multiLevelType w:val="multilevel"/>
    <w:tmpl w:val="7EB0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E5EE3"/>
    <w:multiLevelType w:val="multilevel"/>
    <w:tmpl w:val="EAE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F5428"/>
    <w:rsid w:val="004426B7"/>
    <w:rsid w:val="00993DE2"/>
    <w:rsid w:val="00AF5428"/>
    <w:rsid w:val="00D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F41DAD-F8BA-411B-B024-40E3DCFB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link w:val="Heading2Char"/>
    <w:uiPriority w:val="9"/>
    <w:qFormat/>
    <w:rsid w:val="00AF542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54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AF542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542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542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54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4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5428"/>
  </w:style>
  <w:style w:type="paragraph" w:styleId="Footer">
    <w:name w:val="footer"/>
    <w:basedOn w:val="Normal"/>
    <w:link w:val="FooterChar"/>
    <w:uiPriority w:val="99"/>
    <w:unhideWhenUsed/>
    <w:rsid w:val="00AF54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ites/ItNaChicagoInnCtr/CODEBLOG/Lists/Posts/Post.aspx?ID=1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693C2-C2A0-4D98-AF1D-37705080F65C}"/>
      </w:docPartPr>
      <w:docPartBody>
        <w:p w:rsidR="00000000" w:rsidRDefault="003C3225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25"/>
    <w:rsid w:val="003C3225"/>
    <w:rsid w:val="00E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2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System Development Process</PostTitle>
  <PostDate>20161202T16:59:00Z</PostDate>
  <PostID>16</PostID>
  <Category1/>
  <Category2/>
  <Category3/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98</Words>
  <Characters>582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2018-09-11T20:15:00Z</dcterms:created>
  <dcterms:modified xsi:type="dcterms:W3CDTF">2018-09-11T20:15:00Z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2018-09-11T20:14:59Z</vt:filetime>
  </property>
  <property fmtid="{D5CDD505-2E9C-101B-9397-08002B2CF9AE}" pid="8" name="Retention_Period_Start_Date">
    <vt:filetime>2018-09-11T20:15:23Z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