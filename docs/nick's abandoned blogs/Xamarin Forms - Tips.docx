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157F05" w:rsidRDefault="00157F05" w:rsidP="00157F05">
          <w:pPr>
            <w:pStyle w:val="PublishStatus"/>
          </w:pPr>
          <w:r>
            <w:t>This post was published to Code Blog at 2:05:00 PM 10/24/2016</w:t>
          </w:r>
        </w:p>
        <w:sdt>
          <w:sdtPr>
            <w:alias w:val="Post Title"/>
            <w:id w:val="89512082"/>
            <w:placeholder>
              <w:docPart w:val="89512082"/>
            </w:placeholder>
            <w:dataBinding w:xpath="/ns0:BlogPostInfo/ns0:PostTitle" w:storeItemID="{5F329CAD-B019-4FA6-9FEF-74898909AD20}"/>
            <w:text/>
          </w:sdtPr>
          <w:sdtEndPr/>
          <w:sdtContent>
            <w:p w:rsidR="008F4723" w:rsidRDefault="00157F05">
              <w:pPr>
                <w:pStyle w:val="Publishwithline"/>
              </w:pPr>
              <w:r>
                <w:t>Xamarin Forms - Tips</w:t>
              </w:r>
            </w:p>
          </w:sdtContent>
        </w:sdt>
        <w:p w:rsidR="008F4723" w:rsidRDefault="008F4723">
          <w:pPr>
            <w:pStyle w:val="underline"/>
          </w:pPr>
        </w:p>
        <w:p w:rsidR="00157F05" w:rsidRDefault="00157F05" w:rsidP="00157F05">
          <w:pPr>
            <w:pStyle w:val="PadderBetweenTitleandProperties"/>
          </w:pPr>
        </w:p>
        <w:p w:rsidR="00157F05" w:rsidRDefault="00157F05" w:rsidP="00157F05">
          <w:pPr>
            <w:pStyle w:val="Categories"/>
            <w:rPr>
              <w:sz w:val="2"/>
              <w:szCs w:val="2"/>
            </w:rPr>
          </w:pPr>
          <w:r>
            <w:t>Category</w:t>
          </w:r>
          <w:r>
            <w:tab/>
          </w:r>
          <w:sdt>
            <w:sdtPr>
              <w:id w:val="1452512056"/>
              <w:placeholder>
                <w:docPart w:val="1452512056"/>
              </w:placeholder>
              <w:dataBinding w:prefixMappings="xmlns:ns0 = 'http://www.microsoft.com/Office/Word/BlogTool'" w:xpath="/ns0:BlogPostInfo/ns0:Category1" w:storeItemID="{5F329CAD-B019-4FA6-9FEF-74898909AD20}"/>
              <w:comboBox w:lastValue="Xamarin">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Xamarin</w:t>
              </w:r>
            </w:sdtContent>
          </w:sdt>
        </w:p>
        <w:p w:rsidR="008F4723" w:rsidRDefault="00625DD4">
          <w:pPr>
            <w:pStyle w:val="PadderBetweenControlandBody"/>
          </w:pPr>
        </w:p>
      </w:sdtContent>
    </w:sdt>
    <w:p w:rsidR="00157F05" w:rsidRDefault="00157F05">
      <w:pPr>
        <w:pStyle w:val="externalclassc5a7bdee90fc46b0b4571b39a5342038"/>
        <w:divId w:val="557202325"/>
      </w:pPr>
      <w:r>
        <w:t>​</w:t>
      </w:r>
      <w:r>
        <w:rPr>
          <w:noProof/>
        </w:rPr>
        <w:drawing>
          <wp:inline distT="0" distB="0" distL="0" distR="0" wp14:anchorId="301BECCB" wp14:editId="685573D6">
            <wp:extent cx="13830300" cy="5800725"/>
            <wp:effectExtent l="0" t="0" r="0" b="0"/>
            <wp:docPr id="1" name="Picture 1" descr="https://www.xamarin.com/content/images/pages/branding/assets/xamar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amarin.com/content/images/pages/branding/assets/xamarin-logo.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3830300" cy="5800725"/>
                    </a:xfrm>
                    <a:prstGeom prst="rect">
                      <a:avLst/>
                    </a:prstGeom>
                    <a:noFill/>
                    <a:ln>
                      <a:noFill/>
                    </a:ln>
                  </pic:spPr>
                </pic:pic>
              </a:graphicData>
            </a:graphic>
          </wp:inline>
        </w:drawing>
      </w:r>
    </w:p>
    <w:p w:rsidR="00157F05" w:rsidRDefault="00157F05">
      <w:pPr>
        <w:pStyle w:val="Heading2"/>
        <w:divId w:val="557202325"/>
        <w:rPr>
          <w:rFonts w:eastAsia="Times New Roman"/>
        </w:rPr>
      </w:pPr>
      <w:r>
        <w:rPr>
          <w:rFonts w:eastAsia="Times New Roman"/>
        </w:rPr>
        <w:t>Intro</w:t>
      </w:r>
    </w:p>
    <w:p w:rsidR="00157F05" w:rsidRDefault="00157F05">
      <w:pPr>
        <w:pStyle w:val="externalclassc5a7bdee90fc46b0b4571b39a5342038"/>
        <w:divId w:val="557202325"/>
      </w:pPr>
      <w:r>
        <w:t>xamarin works really well to create cross platform native apps, especially iOS, Android and UWP (Surface Tablet/Win 10) apps. Here are some tips I learned along the way.</w:t>
      </w:r>
    </w:p>
    <w:p w:rsidR="00157F05" w:rsidRDefault="00157F05">
      <w:pPr>
        <w:numPr>
          <w:ilvl w:val="0"/>
          <w:numId w:val="1"/>
        </w:numPr>
        <w:spacing w:before="100" w:beforeAutospacing="1" w:after="100" w:afterAutospacing="1"/>
        <w:divId w:val="1776750373"/>
        <w:rPr>
          <w:rFonts w:eastAsia="Times New Roman"/>
        </w:rPr>
      </w:pPr>
      <w:r>
        <w:rPr>
          <w:rFonts w:eastAsia="Times New Roman"/>
        </w:rPr>
        <w:t>Use PCL's for xamarin forms projects. install this vsix to avoid errors;  </w:t>
      </w:r>
      <w:hyperlink r:id="rId9" w:history="1">
        <w:r>
          <w:rPr>
            <w:rStyle w:val="Hyperlink"/>
            <w:rFonts w:eastAsia="Times New Roman"/>
          </w:rPr>
          <w:t>https://visualstudiogallery.msdn.microsoft.com/e1d736b0-5531-4eee-a27a-30a0318cac45</w:t>
        </w:r>
      </w:hyperlink>
      <w:r>
        <w:rPr>
          <w:rFonts w:eastAsia="Times New Roman"/>
        </w:rPr>
        <w:t> </w:t>
      </w:r>
    </w:p>
    <w:p w:rsidR="00157F05" w:rsidRDefault="00157F05">
      <w:pPr>
        <w:numPr>
          <w:ilvl w:val="0"/>
          <w:numId w:val="1"/>
        </w:numPr>
        <w:spacing w:before="100" w:beforeAutospacing="1" w:after="100" w:afterAutospacing="1"/>
        <w:divId w:val="1776750373"/>
        <w:rPr>
          <w:rFonts w:eastAsia="Times New Roman"/>
        </w:rPr>
      </w:pPr>
      <w:r>
        <w:rPr>
          <w:rFonts w:eastAsia="Times New Roman"/>
        </w:rPr>
        <w:t>File &gt; new project &gt; Cross plarform &gt; Xamarin.Forms (UWP/Android/iOS) </w:t>
      </w:r>
    </w:p>
    <w:p w:rsidR="00157F05" w:rsidRDefault="00157F05">
      <w:pPr>
        <w:spacing w:after="0"/>
        <w:divId w:val="805926102"/>
        <w:rPr>
          <w:rFonts w:eastAsia="Times New Roman"/>
        </w:rPr>
      </w:pPr>
    </w:p>
    <w:p w:rsidR="00157F05" w:rsidRDefault="00157F05">
      <w:pPr>
        <w:pStyle w:val="Heading2"/>
        <w:divId w:val="557202325"/>
        <w:rPr>
          <w:rFonts w:eastAsia="Times New Roman"/>
        </w:rPr>
      </w:pPr>
      <w:r>
        <w:rPr>
          <w:rFonts w:eastAsia="Times New Roman"/>
        </w:rPr>
        <w:t>Android</w:t>
      </w:r>
    </w:p>
    <w:p w:rsidR="00157F05" w:rsidRDefault="00157F05">
      <w:pPr>
        <w:numPr>
          <w:ilvl w:val="0"/>
          <w:numId w:val="2"/>
        </w:numPr>
        <w:spacing w:before="100" w:beforeAutospacing="1" w:after="100" w:afterAutospacing="1"/>
        <w:divId w:val="557202325"/>
        <w:rPr>
          <w:rFonts w:eastAsia="Times New Roman"/>
        </w:rPr>
      </w:pPr>
      <w:r>
        <w:rPr>
          <w:rFonts w:eastAsia="Times New Roman"/>
        </w:rPr>
        <w:t>Start your emulator each morning, it tends to be slow. Sometimes if you debug without the emulator started already it errors out.</w:t>
      </w:r>
    </w:p>
    <w:p w:rsidR="00157F05" w:rsidRDefault="00157F05">
      <w:pPr>
        <w:pStyle w:val="Heading2"/>
        <w:divId w:val="557202325"/>
        <w:rPr>
          <w:rFonts w:eastAsia="Times New Roman"/>
        </w:rPr>
      </w:pPr>
      <w:r>
        <w:rPr>
          <w:rFonts w:eastAsia="Times New Roman"/>
        </w:rPr>
        <w:t>iOS</w:t>
      </w:r>
    </w:p>
    <w:p w:rsidR="00157F05" w:rsidRDefault="00157F05">
      <w:pPr>
        <w:numPr>
          <w:ilvl w:val="0"/>
          <w:numId w:val="3"/>
        </w:numPr>
        <w:spacing w:before="100" w:beforeAutospacing="1" w:after="100" w:afterAutospacing="1"/>
        <w:divId w:val="557202325"/>
        <w:rPr>
          <w:rFonts w:eastAsia="Times New Roman"/>
        </w:rPr>
      </w:pPr>
      <w:r>
        <w:rPr>
          <w:rFonts w:eastAsia="Times New Roman"/>
        </w:rPr>
        <w:t>If you use the Mac Debug bridge make sure visual studio on windows and xamarin studio on mac are on the same channel (stable). Make sure xcode is installed and the sdk locations are valid</w:t>
      </w:r>
    </w:p>
    <w:p w:rsidR="00157F05" w:rsidRDefault="00157F05">
      <w:pPr>
        <w:pStyle w:val="Heading2"/>
        <w:divId w:val="557202325"/>
        <w:rPr>
          <w:rFonts w:eastAsia="Times New Roman"/>
        </w:rPr>
      </w:pPr>
    </w:p>
    <w:p w:rsidR="00157F05" w:rsidRDefault="00157F05">
      <w:pPr>
        <w:pStyle w:val="Heading2"/>
        <w:divId w:val="557202325"/>
        <w:rPr>
          <w:rFonts w:eastAsia="Times New Roman"/>
        </w:rPr>
      </w:pPr>
    </w:p>
    <w:p w:rsidR="00157F05" w:rsidRDefault="00157F05">
      <w:pPr>
        <w:pStyle w:val="Heading2"/>
        <w:divId w:val="557202325"/>
        <w:rPr>
          <w:rFonts w:eastAsia="Times New Roman"/>
        </w:rPr>
      </w:pPr>
      <w:r>
        <w:rPr>
          <w:rFonts w:eastAsia="Times New Roman"/>
        </w:rPr>
        <w:t>User Interface</w:t>
      </w:r>
    </w:p>
    <w:p w:rsidR="00157F05" w:rsidRDefault="00157F05">
      <w:pPr>
        <w:pStyle w:val="NormalWeb"/>
        <w:divId w:val="557202325"/>
      </w:pPr>
      <w:r>
        <w:rPr>
          <w:rStyle w:val="Strong"/>
        </w:rPr>
        <w:t>Scalable Vector Icons using Font Awesome</w:t>
      </w:r>
      <w:r>
        <w:t> </w:t>
      </w:r>
    </w:p>
    <w:p w:rsidR="00157F05" w:rsidRDefault="00157F05">
      <w:pPr>
        <w:pStyle w:val="NormalWeb"/>
        <w:divId w:val="557202325"/>
      </w:pPr>
      <w:hyperlink r:id="rId10" w:history="1">
        <w:r>
          <w:rPr>
            <w:rStyle w:val="Hyperlink"/>
          </w:rPr>
          <w:t>http://www.johankarlsson.net/2015/10/fontawesome-using-xamarin-forms-and-ios.html</w:t>
        </w:r>
      </w:hyperlink>
      <w:r>
        <w:t> </w:t>
      </w:r>
    </w:p>
    <w:p w:rsidR="00157F05" w:rsidRDefault="00157F05">
      <w:pPr>
        <w:pStyle w:val="NormalWeb"/>
        <w:divId w:val="557202325"/>
      </w:pPr>
      <w:r>
        <w:rPr>
          <w:noProof/>
        </w:rPr>
        <w:drawing>
          <wp:inline distT="0" distB="0" distL="0" distR="0">
            <wp:extent cx="3362325" cy="1362075"/>
            <wp:effectExtent l="0" t="0" r="9525" b="9525"/>
            <wp:docPr id="4" name="Picture 4" descr="https://encrypted-tbn3.gstatic.com/images?q=tbn:ANd9GcSHXJWQosykxkXeOoe42NJjm-9HTdFKr2UEfulv6ZoSJGUE8edV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HXJWQosykxkXeOoe42NJjm-9HTdFKr2UEfulv6ZoSJGUE8edV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bookmarkStart w:id="0" w:name="_GoBack"/>
      <w:bookmarkEnd w:id="0"/>
    </w:p>
    <w:p w:rsidR="00157F05" w:rsidRDefault="00157F05">
      <w:pPr>
        <w:pStyle w:val="NormalWeb"/>
        <w:divId w:val="557202325"/>
      </w:pPr>
      <w:r>
        <w:rPr>
          <w:u w:val="single"/>
        </w:rPr>
        <w:br/>
        <w:t>Floating Action Button</w:t>
      </w:r>
    </w:p>
    <w:p w:rsidR="00157F05" w:rsidRDefault="00157F05">
      <w:pPr>
        <w:pStyle w:val="NormalWeb"/>
        <w:divId w:val="557202325"/>
      </w:pPr>
      <w:r>
        <w:t> </w:t>
      </w:r>
      <w:hyperlink r:id="rId12" w:history="1">
        <w:r>
          <w:rPr>
            <w:rStyle w:val="Hyperlink"/>
          </w:rPr>
          <w:t>FAB.Forms nuget package</w:t>
        </w:r>
      </w:hyperlink>
      <w:r>
        <w:t> - Simplest FAB replacement for Android &amp; iOS.</w:t>
      </w:r>
    </w:p>
    <w:p w:rsidR="00157F05" w:rsidRDefault="00157F05">
      <w:pPr>
        <w:numPr>
          <w:ilvl w:val="1"/>
          <w:numId w:val="4"/>
        </w:numPr>
        <w:spacing w:before="100" w:beforeAutospacing="1" w:after="100" w:afterAutospacing="1"/>
        <w:divId w:val="557202325"/>
        <w:rPr>
          <w:rFonts w:eastAsia="Times New Roman"/>
        </w:rPr>
      </w:pPr>
      <w:r>
        <w:rPr>
          <w:rFonts w:eastAsia="Times New Roman"/>
          <w:noProof/>
        </w:rPr>
        <w:drawing>
          <wp:inline distT="0" distB="0" distL="0" distR="0" wp14:anchorId="4140EA22" wp14:editId="71E1B7BF">
            <wp:extent cx="2162175" cy="3429000"/>
            <wp:effectExtent l="0" t="0" r="9525" b="0"/>
            <wp:docPr id="3" name="Picture 3" descr="https://github.com/jamesmontemagno/FloatingActionButton-for-Xamarin.Android/blob/master/art/demo.gif?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jamesmontemagno/FloatingActionButton-for-Xamarin.Android/blob/master/art/demo.gif?raw=true"/>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162175" cy="3429000"/>
                    </a:xfrm>
                    <a:prstGeom prst="rect">
                      <a:avLst/>
                    </a:prstGeom>
                    <a:noFill/>
                    <a:ln>
                      <a:noFill/>
                    </a:ln>
                  </pic:spPr>
                </pic:pic>
              </a:graphicData>
            </a:graphic>
          </wp:inline>
        </w:drawing>
      </w:r>
    </w:p>
    <w:p w:rsidR="00157F05" w:rsidRDefault="00157F05">
      <w:pPr>
        <w:numPr>
          <w:ilvl w:val="1"/>
          <w:numId w:val="4"/>
        </w:numPr>
        <w:spacing w:before="100" w:beforeAutospacing="1" w:after="100" w:afterAutospacing="1"/>
        <w:divId w:val="1734963328"/>
        <w:rPr>
          <w:rFonts w:eastAsia="Times New Roman"/>
        </w:rPr>
      </w:pPr>
      <w:r>
        <w:rPr>
          <w:rFonts w:eastAsia="Times New Roman"/>
        </w:rPr>
        <w:t>Need to make sure all Android packages are version 23.3.0 (it will yell at you if you forget).</w:t>
      </w:r>
    </w:p>
    <w:p w:rsidR="00157F05" w:rsidRDefault="00157F05">
      <w:pPr>
        <w:numPr>
          <w:ilvl w:val="1"/>
          <w:numId w:val="4"/>
        </w:numPr>
        <w:spacing w:before="100" w:beforeAutospacing="1" w:after="100" w:afterAutospacing="1"/>
        <w:divId w:val="1533764565"/>
        <w:rPr>
          <w:rFonts w:eastAsia="Times New Roman"/>
        </w:rPr>
      </w:pPr>
      <w:r>
        <w:rPr>
          <w:rFonts w:eastAsia="Times New Roman"/>
        </w:rPr>
        <w:t>Include this line in your xml header on any page you want to use a FAB:</w:t>
      </w:r>
      <w:r>
        <w:rPr>
          <w:rFonts w:eastAsia="Times New Roman"/>
        </w:rPr>
        <w:br/>
      </w:r>
      <w:r>
        <w:rPr>
          <w:rStyle w:val="ms-rtefontface-2"/>
          <w:rFonts w:eastAsia="Times New Roman"/>
        </w:rPr>
        <w:t> xmlns:fab="clr-namespace:FAB.Forms;assembly=FAB.Forms"</w:t>
      </w:r>
    </w:p>
    <w:p w:rsidR="00157F05" w:rsidRDefault="00157F05">
      <w:pPr>
        <w:numPr>
          <w:ilvl w:val="1"/>
          <w:numId w:val="4"/>
        </w:numPr>
        <w:spacing w:before="100" w:beforeAutospacing="1" w:after="100" w:afterAutospacing="1"/>
        <w:divId w:val="176426463"/>
        <w:rPr>
          <w:rFonts w:eastAsia="Times New Roman"/>
        </w:rPr>
      </w:pPr>
      <w:r>
        <w:rPr>
          <w:rFonts w:eastAsia="Times New Roman"/>
        </w:rPr>
        <w:t>And then to use it, wrap the rest of the page in a RelativeLayout, and include this anywhere:</w:t>
      </w:r>
      <w:r>
        <w:rPr>
          <w:rFonts w:eastAsia="Times New Roman"/>
        </w:rPr>
        <w:br/>
      </w:r>
    </w:p>
    <w:p w:rsidR="00157F05" w:rsidRDefault="00157F05">
      <w:pPr>
        <w:pStyle w:val="NormalWeb"/>
        <w:spacing w:before="0" w:beforeAutospacing="0" w:after="0" w:afterAutospacing="0"/>
        <w:ind w:left="1440"/>
        <w:divId w:val="176426463"/>
      </w:pPr>
      <w:r>
        <w:rPr>
          <w:rStyle w:val="ms-rtefontface-2"/>
        </w:rPr>
        <w:t>&lt;fab:FloatingActionButton</w:t>
      </w:r>
    </w:p>
    <w:p w:rsidR="00157F05" w:rsidRDefault="00157F05">
      <w:pPr>
        <w:pStyle w:val="NormalWeb"/>
        <w:spacing w:before="0" w:beforeAutospacing="0" w:after="0" w:afterAutospacing="0"/>
        <w:ind w:left="1440"/>
        <w:divId w:val="176426463"/>
      </w:pPr>
      <w:r>
        <w:rPr>
          <w:rStyle w:val="ms-rtefontface-2"/>
        </w:rPr>
        <w:t>          x:Name="filterButton"</w:t>
      </w:r>
    </w:p>
    <w:p w:rsidR="00157F05" w:rsidRDefault="00157F05">
      <w:pPr>
        <w:pStyle w:val="NormalWeb"/>
        <w:spacing w:before="0" w:beforeAutospacing="0" w:after="0" w:afterAutospacing="0"/>
        <w:ind w:left="1440"/>
        <w:divId w:val="176426463"/>
      </w:pPr>
      <w:r>
        <w:rPr>
          <w:rStyle w:val="ms-rtefontface-2"/>
        </w:rPr>
        <w:t>          Source="filter.png"</w:t>
      </w:r>
    </w:p>
    <w:p w:rsidR="00157F05" w:rsidRDefault="00157F05">
      <w:pPr>
        <w:pStyle w:val="NormalWeb"/>
        <w:spacing w:before="0" w:beforeAutospacing="0" w:after="0" w:afterAutospacing="0"/>
        <w:ind w:left="1440"/>
        <w:divId w:val="176426463"/>
      </w:pPr>
      <w:r>
        <w:rPr>
          <w:rStyle w:val="ms-rtefontface-2"/>
        </w:rPr>
        <w:t>          NormalColor="Gray"</w:t>
      </w:r>
    </w:p>
    <w:p w:rsidR="00157F05" w:rsidRDefault="00157F05">
      <w:pPr>
        <w:pStyle w:val="NormalWeb"/>
        <w:spacing w:before="0" w:beforeAutospacing="0" w:after="0" w:afterAutospacing="0"/>
        <w:ind w:left="1440"/>
        <w:divId w:val="176426463"/>
      </w:pPr>
      <w:r>
        <w:rPr>
          <w:rStyle w:val="ms-rtefontface-2"/>
        </w:rPr>
        <w:t>          Clicked="OnClicked"          RelativeLayout.XConstraint="{ConstraintExpression Type=RelativeToParent, Property=Width, Factor=1, Constant=-75}"</w:t>
      </w:r>
    </w:p>
    <w:p w:rsidR="00157F05" w:rsidRDefault="00157F05">
      <w:pPr>
        <w:pStyle w:val="NormalWeb"/>
        <w:spacing w:before="0" w:beforeAutospacing="0" w:after="0" w:afterAutospacing="0"/>
        <w:ind w:left="1440"/>
        <w:divId w:val="176426463"/>
      </w:pPr>
      <w:r>
        <w:rPr>
          <w:rStyle w:val="ms-rtefontface-2"/>
        </w:rPr>
        <w:t>RelativeLayout.YConstraint="{ConstraintExpression Type=RelativeToParent, Property=Height, Factor=1, Constant=-75}" /&gt;</w:t>
      </w:r>
    </w:p>
    <w:p w:rsidR="00157F05" w:rsidRDefault="00157F05">
      <w:pPr>
        <w:pStyle w:val="NormalWeb"/>
        <w:numPr>
          <w:ilvl w:val="1"/>
          <w:numId w:val="4"/>
        </w:numPr>
        <w:spacing w:before="0" w:beforeAutospacing="0" w:after="0" w:afterAutospacing="0"/>
        <w:divId w:val="521095145"/>
      </w:pPr>
      <w:r>
        <w:rPr>
          <w:rStyle w:val="ms-rtefontsize-1"/>
        </w:rPr>
        <w:t>Android specifics:</w:t>
      </w:r>
    </w:p>
    <w:p w:rsidR="00157F05" w:rsidRDefault="00157F05" w:rsidP="00157F05">
      <w:pPr>
        <w:numPr>
          <w:ilvl w:val="2"/>
          <w:numId w:val="4"/>
        </w:numPr>
        <w:spacing w:after="0"/>
        <w:divId w:val="557202325"/>
        <w:rPr>
          <w:rFonts w:eastAsia="Times New Roman"/>
        </w:rPr>
      </w:pPr>
      <w:r>
        <w:rPr>
          <w:rStyle w:val="ms-rtefontsize-1"/>
          <w:rFonts w:eastAsia="Times New Roman"/>
        </w:rPr>
        <w:t>Need to use appcompat theme. Create styles.xml:</w:t>
      </w:r>
    </w:p>
    <w:p w:rsidR="00157F05" w:rsidRDefault="00157F05">
      <w:pPr>
        <w:pStyle w:val="NormalWeb"/>
        <w:spacing w:before="0" w:beforeAutospacing="0" w:after="0" w:afterAutospacing="0"/>
        <w:ind w:left="2160"/>
        <w:divId w:val="557202325"/>
      </w:pPr>
      <w:r>
        <w:rPr>
          <w:rStyle w:val="ms-rtefontface-2"/>
        </w:rPr>
        <w:t>&lt;?xml version="1.0" encoding="utf-8"?&gt;</w:t>
      </w:r>
    </w:p>
    <w:p w:rsidR="00157F05" w:rsidRDefault="00157F05">
      <w:pPr>
        <w:pStyle w:val="NormalWeb"/>
        <w:spacing w:before="0" w:beforeAutospacing="0" w:after="0" w:afterAutospacing="0"/>
        <w:ind w:left="2160"/>
        <w:divId w:val="557202325"/>
      </w:pPr>
      <w:r>
        <w:rPr>
          <w:rStyle w:val="ms-rtefontface-2"/>
        </w:rPr>
        <w:t>&lt;resources&gt;</w:t>
      </w:r>
    </w:p>
    <w:p w:rsidR="00157F05" w:rsidRDefault="00157F05">
      <w:pPr>
        <w:pStyle w:val="NormalWeb"/>
        <w:spacing w:before="0" w:beforeAutospacing="0" w:after="0" w:afterAutospacing="0"/>
        <w:ind w:left="2160"/>
        <w:divId w:val="557202325"/>
      </w:pPr>
      <w:r>
        <w:rPr>
          <w:rStyle w:val="ms-rtefontface-2"/>
        </w:rPr>
        <w:t>  &lt;style name="AppTheme" parent="AppTheme.Base"/&gt;</w:t>
      </w:r>
    </w:p>
    <w:p w:rsidR="00157F05" w:rsidRDefault="00157F05">
      <w:pPr>
        <w:pStyle w:val="NormalWeb"/>
        <w:spacing w:before="0" w:beforeAutospacing="0" w:after="0" w:afterAutospacing="0"/>
        <w:ind w:left="2160"/>
        <w:divId w:val="557202325"/>
      </w:pPr>
      <w:r>
        <w:rPr>
          <w:rStyle w:val="ms-rtefontface-2"/>
        </w:rPr>
        <w:t xml:space="preserve">  &lt;style name="AppTheme.Base" </w:t>
      </w:r>
      <w:r>
        <w:rPr>
          <w:rStyle w:val="Strong"/>
        </w:rPr>
        <w:t>parent="Theme.AppCompat"&gt;</w:t>
      </w:r>
    </w:p>
    <w:p w:rsidR="00157F05" w:rsidRDefault="00157F05">
      <w:pPr>
        <w:pStyle w:val="NormalWeb"/>
        <w:spacing w:before="0" w:beforeAutospacing="0" w:after="0" w:afterAutospacing="0"/>
        <w:ind w:left="2160"/>
        <w:divId w:val="557202325"/>
      </w:pPr>
      <w:r>
        <w:rPr>
          <w:rStyle w:val="ms-rtefontface-2"/>
        </w:rPr>
        <w:t>    &lt;item name="windowActionBar"&gt;false&lt;/item&gt;</w:t>
      </w:r>
    </w:p>
    <w:p w:rsidR="00157F05" w:rsidRDefault="00157F05">
      <w:pPr>
        <w:pStyle w:val="NormalWeb"/>
        <w:spacing w:before="0" w:beforeAutospacing="0" w:after="0" w:afterAutospacing="0"/>
        <w:ind w:left="2160"/>
        <w:divId w:val="557202325"/>
      </w:pPr>
      <w:r>
        <w:rPr>
          <w:rStyle w:val="ms-rtefontface-2"/>
        </w:rPr>
        <w:t>    &lt;item name="windowNoTitle"&gt;true&lt;/item&gt;</w:t>
      </w:r>
    </w:p>
    <w:p w:rsidR="00157F05" w:rsidRDefault="00157F05">
      <w:pPr>
        <w:pStyle w:val="NormalWeb"/>
        <w:spacing w:before="0" w:beforeAutospacing="0" w:after="0" w:afterAutospacing="0"/>
        <w:ind w:left="2160"/>
        <w:divId w:val="557202325"/>
      </w:pPr>
      <w:r>
        <w:rPr>
          <w:rStyle w:val="ms-rtefontface-2"/>
        </w:rPr>
        <w:t>  &lt;/style&gt;</w:t>
      </w:r>
    </w:p>
    <w:p w:rsidR="00157F05" w:rsidRDefault="00157F05">
      <w:pPr>
        <w:pStyle w:val="NormalWeb"/>
        <w:spacing w:before="0" w:beforeAutospacing="0" w:after="0" w:afterAutospacing="0"/>
        <w:ind w:left="2160"/>
        <w:divId w:val="557202325"/>
      </w:pPr>
      <w:r>
        <w:rPr>
          <w:rStyle w:val="ms-rtefontface-2"/>
        </w:rPr>
        <w:t>&lt;/resources&gt;</w:t>
      </w:r>
    </w:p>
    <w:p w:rsidR="00157F05" w:rsidRDefault="00157F05" w:rsidP="00157F05">
      <w:pPr>
        <w:numPr>
          <w:ilvl w:val="2"/>
          <w:numId w:val="4"/>
        </w:numPr>
        <w:spacing w:after="0"/>
        <w:divId w:val="557202325"/>
        <w:rPr>
          <w:rFonts w:eastAsia="Times New Roman"/>
        </w:rPr>
      </w:pPr>
      <w:r>
        <w:rPr>
          <w:rFonts w:eastAsia="Times New Roman"/>
        </w:rPr>
        <w:t>Then use it in MainActivity.cs:</w:t>
      </w:r>
    </w:p>
    <w:p w:rsidR="00157F05" w:rsidRDefault="00157F05">
      <w:pPr>
        <w:pStyle w:val="NormalWeb"/>
        <w:spacing w:before="0" w:beforeAutospacing="0" w:after="0" w:afterAutospacing="0"/>
        <w:ind w:left="2160"/>
        <w:divId w:val="557202325"/>
      </w:pPr>
      <w:r>
        <w:rPr>
          <w:rStyle w:val="ms-rtefontface-2"/>
        </w:rPr>
        <w:t xml:space="preserve">[Activity (Label = "MyApp", Icon = "@drawable/icon", MainLauncher = true, </w:t>
      </w:r>
      <w:r>
        <w:rPr>
          <w:rStyle w:val="Strong"/>
        </w:rPr>
        <w:t xml:space="preserve">Theme = "@style/AppTheme", </w:t>
      </w:r>
      <w:r>
        <w:rPr>
          <w:rStyle w:val="ms-rtefontface-2"/>
        </w:rPr>
        <w:t>ConfigurationChanges = ConfigChanges.ScreenSize | ConfigChanges.Orientation)]</w:t>
      </w:r>
    </w:p>
    <w:p w:rsidR="00157F05" w:rsidRDefault="00157F05">
      <w:pPr>
        <w:pStyle w:val="NormalWeb"/>
        <w:numPr>
          <w:ilvl w:val="2"/>
          <w:numId w:val="4"/>
        </w:numPr>
        <w:spacing w:before="0" w:beforeAutospacing="0" w:after="0" w:afterAutospacing="0"/>
        <w:divId w:val="557202325"/>
      </w:pPr>
      <w:r>
        <w:rPr>
          <w:rStyle w:val="ms-rtefontsize-1"/>
        </w:rPr>
        <w:t>Also include this line in OnCreate after forms init:</w:t>
      </w:r>
      <w:r>
        <w:br/>
      </w:r>
      <w:r>
        <w:rPr>
          <w:rStyle w:val="ms-rtefontface-2"/>
        </w:rPr>
        <w:t>FAB.Droid.FloatingActionButtonRenderer.InitControl();</w:t>
      </w:r>
    </w:p>
    <w:p w:rsidR="00157F05" w:rsidRDefault="00157F05" w:rsidP="00157F05">
      <w:pPr>
        <w:numPr>
          <w:ilvl w:val="1"/>
          <w:numId w:val="4"/>
        </w:numPr>
        <w:spacing w:after="0"/>
        <w:divId w:val="557202325"/>
        <w:rPr>
          <w:rFonts w:eastAsia="Times New Roman"/>
        </w:rPr>
      </w:pPr>
      <w:r>
        <w:rPr>
          <w:rFonts w:eastAsia="Times New Roman"/>
        </w:rPr>
        <w:t>iOS specifics:</w:t>
      </w:r>
    </w:p>
    <w:p w:rsidR="00157F05" w:rsidRDefault="00157F05" w:rsidP="00157F05">
      <w:pPr>
        <w:numPr>
          <w:ilvl w:val="2"/>
          <w:numId w:val="4"/>
        </w:numPr>
        <w:spacing w:after="0"/>
        <w:divId w:val="557202325"/>
        <w:rPr>
          <w:rStyle w:val="ms-rtefontface-2"/>
          <w:lang w:val="en"/>
        </w:rPr>
      </w:pPr>
      <w:r>
        <w:rPr>
          <w:rFonts w:eastAsia="Times New Roman"/>
        </w:rPr>
        <w:t>In AppDelegate.cs, include the following line after forms init:</w:t>
      </w:r>
    </w:p>
    <w:p w:rsidR="00157F05" w:rsidRDefault="00157F05">
      <w:pPr>
        <w:pStyle w:val="NormalWeb"/>
        <w:ind w:left="2160"/>
        <w:divId w:val="557202325"/>
      </w:pPr>
      <w:r>
        <w:rPr>
          <w:lang w:val="en"/>
        </w:rPr>
        <w:t>FAB.iOS.FloatingActionButtonRenderer.InitControl();</w:t>
      </w:r>
    </w:p>
    <w:p w:rsidR="00157F05" w:rsidRDefault="00157F05" w:rsidP="00157F05">
      <w:pPr>
        <w:numPr>
          <w:ilvl w:val="0"/>
          <w:numId w:val="4"/>
        </w:numPr>
        <w:spacing w:after="0"/>
        <w:divId w:val="557202325"/>
        <w:rPr>
          <w:rFonts w:eastAsia="Times New Roman"/>
        </w:rPr>
      </w:pPr>
      <w:r>
        <w:rPr>
          <w:rFonts w:eastAsia="Times New Roman"/>
        </w:rPr>
        <w:t>That's it. ToDo is to find a package that works on windows as well.</w:t>
      </w:r>
    </w:p>
    <w:p w:rsidR="00157F05" w:rsidRDefault="00157F05">
      <w:pPr>
        <w:pStyle w:val="Heading2"/>
        <w:divId w:val="557202325"/>
        <w:rPr>
          <w:rFonts w:eastAsia="Times New Roman"/>
        </w:rPr>
      </w:pPr>
      <w:r>
        <w:rPr>
          <w:rFonts w:eastAsia="Times New Roman"/>
        </w:rPr>
        <w:t>Creating Custom Controls</w:t>
      </w:r>
    </w:p>
    <w:p w:rsidR="00157F05" w:rsidRDefault="00157F05">
      <w:pPr>
        <w:pStyle w:val="NormalWeb"/>
        <w:divId w:val="557202325"/>
      </w:pPr>
      <w:hyperlink r:id="rId14" w:history="1">
        <w:r>
          <w:rPr>
            <w:rStyle w:val="Hyperlink"/>
          </w:rPr>
          <w:t>https://blog.xamarin.com/extending-xamarin-forms-with-control-plugins/</w:t>
        </w:r>
      </w:hyperlink>
    </w:p>
    <w:p w:rsidR="00157F05" w:rsidRDefault="00157F05">
      <w:pPr>
        <w:pStyle w:val="Heading2"/>
        <w:divId w:val="557202325"/>
        <w:rPr>
          <w:rFonts w:eastAsia="Times New Roman"/>
        </w:rPr>
      </w:pPr>
      <w:r>
        <w:rPr>
          <w:rFonts w:eastAsia="Times New Roman"/>
        </w:rPr>
        <w:t>Errors / Troubleshooting</w:t>
      </w:r>
    </w:p>
    <w:p w:rsidR="00157F05" w:rsidRDefault="00157F05">
      <w:pPr>
        <w:pStyle w:val="NormalWeb"/>
        <w:divId w:val="557202325"/>
      </w:pPr>
      <w:r>
        <w:t>Xamarin / Visual Studio / Xcode all need to be on the same version. It's very picky and sometimes fails if you are not in sync. For example, the new mac with the LED touch pad came out and Apple released v 8.1 of xcode, a day later Visual Studio and Xamarin Studio had updates to install. You must install updates on all the computers, update xcode on the mac to the latest, update Xamarin for Visual Studio, Update the iOS Simulator in VS by installing the lastedst bits from here: https://developer.xamarin.com/guides/cross-platform/windows/ios-simulator/ and lastly update Xamarin Studio on the mac to the lastest stable channel. </w:t>
      </w:r>
    </w:p>
    <w:p w:rsidR="00157F05" w:rsidRDefault="00157F05">
      <w:pPr>
        <w:pStyle w:val="NormalWeb"/>
        <w:divId w:val="557202325"/>
      </w:pPr>
      <w:r>
        <w:br/>
        <w:t>-If Breakpoints don't work, right click on the iOS Project -&gt; Properties -&gt; iOS Build</w:t>
      </w:r>
      <w:r>
        <w:br/>
        <w:t>For Linker Behavior, select Don't Link</w:t>
      </w:r>
    </w:p>
    <w:p w:rsidR="00157F05" w:rsidRDefault="00157F05">
      <w:pPr>
        <w:divId w:val="1238518026"/>
        <w:rPr>
          <w:rFonts w:eastAsia="Times New Roman"/>
        </w:rPr>
      </w:pPr>
      <w:r>
        <w:rPr>
          <w:rFonts w:eastAsia="Times New Roman"/>
        </w:rPr>
        <w:t>[To be continued.... this is a running list]</w:t>
      </w:r>
    </w:p>
    <w:sectPr w:rsidR="00157F0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DD4" w:rsidRDefault="00625DD4" w:rsidP="00157F05">
      <w:pPr>
        <w:spacing w:after="0"/>
      </w:pPr>
      <w:r>
        <w:separator/>
      </w:r>
    </w:p>
  </w:endnote>
  <w:endnote w:type="continuationSeparator" w:id="0">
    <w:p w:rsidR="00625DD4" w:rsidRDefault="00625DD4" w:rsidP="00157F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05" w:rsidRDefault="00157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05" w:rsidRPr="00157F05" w:rsidRDefault="00157F05">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05" w:rsidRDefault="0015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DD4" w:rsidRDefault="00625DD4" w:rsidP="00157F05">
      <w:pPr>
        <w:spacing w:after="0"/>
      </w:pPr>
      <w:r>
        <w:separator/>
      </w:r>
    </w:p>
  </w:footnote>
  <w:footnote w:type="continuationSeparator" w:id="0">
    <w:p w:rsidR="00625DD4" w:rsidRDefault="00625DD4" w:rsidP="00157F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05" w:rsidRDefault="00157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05" w:rsidRDefault="00157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F05" w:rsidRDefault="00157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C1476"/>
    <w:multiLevelType w:val="multilevel"/>
    <w:tmpl w:val="3B0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E4D14"/>
    <w:multiLevelType w:val="multilevel"/>
    <w:tmpl w:val="9EBC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82E93"/>
    <w:multiLevelType w:val="multilevel"/>
    <w:tmpl w:val="D1BE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735D9"/>
    <w:multiLevelType w:val="multilevel"/>
    <w:tmpl w:val="FC62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57F05"/>
    <w:rsid w:val="00157F05"/>
    <w:rsid w:val="00625DD4"/>
    <w:rsid w:val="00760DD8"/>
    <w:rsid w:val="008F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7CE71-A5DD-4518-9C98-5AD4E070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link w:val="Heading2Char"/>
    <w:uiPriority w:val="9"/>
    <w:qFormat/>
    <w:rsid w:val="00157F0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sid w:val="00157F05"/>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157F05"/>
    <w:pPr>
      <w:spacing w:before="100" w:beforeAutospacing="1" w:after="100" w:afterAutospacing="1"/>
    </w:pPr>
    <w:rPr>
      <w:rFonts w:ascii="Times New Roman" w:hAnsi="Times New Roman" w:cs="Times New Roman"/>
      <w:sz w:val="24"/>
      <w:szCs w:val="24"/>
    </w:rPr>
  </w:style>
  <w:style w:type="paragraph" w:customStyle="1" w:styleId="externalclassc5a7bdee90fc46b0b4571b39a5342038">
    <w:name w:val="externalclassc5a7bdee90fc46b0b4571b39a5342038"/>
    <w:basedOn w:val="Normal"/>
    <w:rsid w:val="00157F05"/>
    <w:pPr>
      <w:spacing w:before="100" w:beforeAutospacing="1" w:after="100" w:afterAutospacing="1"/>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157F05"/>
    <w:rPr>
      <w:rFonts w:ascii="Times New Roman" w:hAnsi="Times New Roman" w:cs="Times New Roman"/>
      <w:b/>
      <w:bCs/>
      <w:sz w:val="36"/>
      <w:szCs w:val="36"/>
    </w:rPr>
  </w:style>
  <w:style w:type="character" w:styleId="Hyperlink">
    <w:name w:val="Hyperlink"/>
    <w:basedOn w:val="DefaultParagraphFont"/>
    <w:uiPriority w:val="99"/>
    <w:semiHidden/>
    <w:unhideWhenUsed/>
    <w:rsid w:val="00157F05"/>
    <w:rPr>
      <w:color w:val="0000FF"/>
      <w:u w:val="single"/>
    </w:rPr>
  </w:style>
  <w:style w:type="character" w:customStyle="1" w:styleId="ms-rtefontface-2">
    <w:name w:val="ms-rtefontface-2"/>
    <w:basedOn w:val="DefaultParagraphFont"/>
    <w:rsid w:val="00157F05"/>
  </w:style>
  <w:style w:type="character" w:customStyle="1" w:styleId="ms-rtefontsize-1">
    <w:name w:val="ms-rtefontsize-1"/>
    <w:basedOn w:val="DefaultParagraphFont"/>
    <w:rsid w:val="00157F05"/>
  </w:style>
  <w:style w:type="paragraph" w:styleId="Header">
    <w:name w:val="header"/>
    <w:basedOn w:val="Normal"/>
    <w:link w:val="HeaderChar"/>
    <w:uiPriority w:val="99"/>
    <w:unhideWhenUsed/>
    <w:rsid w:val="00157F05"/>
    <w:pPr>
      <w:tabs>
        <w:tab w:val="center" w:pos="4680"/>
        <w:tab w:val="right" w:pos="9360"/>
      </w:tabs>
      <w:spacing w:after="0"/>
    </w:pPr>
  </w:style>
  <w:style w:type="character" w:customStyle="1" w:styleId="HeaderChar">
    <w:name w:val="Header Char"/>
    <w:basedOn w:val="DefaultParagraphFont"/>
    <w:link w:val="Header"/>
    <w:uiPriority w:val="99"/>
    <w:rsid w:val="00157F05"/>
  </w:style>
  <w:style w:type="paragraph" w:styleId="Footer">
    <w:name w:val="footer"/>
    <w:basedOn w:val="Normal"/>
    <w:link w:val="FooterChar"/>
    <w:uiPriority w:val="99"/>
    <w:unhideWhenUsed/>
    <w:rsid w:val="00157F05"/>
    <w:pPr>
      <w:tabs>
        <w:tab w:val="center" w:pos="4680"/>
        <w:tab w:val="right" w:pos="9360"/>
      </w:tabs>
      <w:spacing w:after="0"/>
    </w:pPr>
  </w:style>
  <w:style w:type="character" w:customStyle="1" w:styleId="FooterChar">
    <w:name w:val="Footer Char"/>
    <w:basedOn w:val="DefaultParagraphFont"/>
    <w:link w:val="Footer"/>
    <w:uiPriority w:val="99"/>
    <w:rsid w:val="00157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682240">
      <w:bodyDiv w:val="1"/>
      <w:marLeft w:val="0"/>
      <w:marRight w:val="0"/>
      <w:marTop w:val="0"/>
      <w:marBottom w:val="0"/>
      <w:divBdr>
        <w:top w:val="none" w:sz="0" w:space="0" w:color="auto"/>
        <w:left w:val="none" w:sz="0" w:space="0" w:color="auto"/>
        <w:bottom w:val="none" w:sz="0" w:space="0" w:color="auto"/>
        <w:right w:val="none" w:sz="0" w:space="0" w:color="auto"/>
      </w:divBdr>
      <w:divsChild>
        <w:div w:id="557202325">
          <w:marLeft w:val="0"/>
          <w:marRight w:val="0"/>
          <w:marTop w:val="0"/>
          <w:marBottom w:val="0"/>
          <w:divBdr>
            <w:top w:val="none" w:sz="0" w:space="0" w:color="auto"/>
            <w:left w:val="none" w:sz="0" w:space="0" w:color="auto"/>
            <w:bottom w:val="none" w:sz="0" w:space="0" w:color="auto"/>
            <w:right w:val="none" w:sz="0" w:space="0" w:color="auto"/>
          </w:divBdr>
          <w:divsChild>
            <w:div w:id="1776750373">
              <w:marLeft w:val="0"/>
              <w:marRight w:val="0"/>
              <w:marTop w:val="0"/>
              <w:marBottom w:val="0"/>
              <w:divBdr>
                <w:top w:val="none" w:sz="0" w:space="0" w:color="auto"/>
                <w:left w:val="none" w:sz="0" w:space="0" w:color="auto"/>
                <w:bottom w:val="none" w:sz="0" w:space="0" w:color="auto"/>
                <w:right w:val="none" w:sz="0" w:space="0" w:color="auto"/>
              </w:divBdr>
            </w:div>
            <w:div w:id="805926102">
              <w:marLeft w:val="0"/>
              <w:marRight w:val="0"/>
              <w:marTop w:val="0"/>
              <w:marBottom w:val="0"/>
              <w:divBdr>
                <w:top w:val="none" w:sz="0" w:space="0" w:color="auto"/>
                <w:left w:val="none" w:sz="0" w:space="0" w:color="auto"/>
                <w:bottom w:val="none" w:sz="0" w:space="0" w:color="auto"/>
                <w:right w:val="none" w:sz="0" w:space="0" w:color="auto"/>
              </w:divBdr>
            </w:div>
            <w:div w:id="1734963328">
              <w:marLeft w:val="0"/>
              <w:marRight w:val="0"/>
              <w:marTop w:val="0"/>
              <w:marBottom w:val="0"/>
              <w:divBdr>
                <w:top w:val="none" w:sz="0" w:space="0" w:color="auto"/>
                <w:left w:val="none" w:sz="0" w:space="0" w:color="auto"/>
                <w:bottom w:val="none" w:sz="0" w:space="0" w:color="auto"/>
                <w:right w:val="none" w:sz="0" w:space="0" w:color="auto"/>
              </w:divBdr>
            </w:div>
            <w:div w:id="1533764565">
              <w:marLeft w:val="0"/>
              <w:marRight w:val="0"/>
              <w:marTop w:val="0"/>
              <w:marBottom w:val="0"/>
              <w:divBdr>
                <w:top w:val="none" w:sz="0" w:space="0" w:color="auto"/>
                <w:left w:val="none" w:sz="0" w:space="0" w:color="auto"/>
                <w:bottom w:val="none" w:sz="0" w:space="0" w:color="auto"/>
                <w:right w:val="none" w:sz="0" w:space="0" w:color="auto"/>
              </w:divBdr>
            </w:div>
            <w:div w:id="176426463">
              <w:marLeft w:val="0"/>
              <w:marRight w:val="0"/>
              <w:marTop w:val="0"/>
              <w:marBottom w:val="0"/>
              <w:divBdr>
                <w:top w:val="none" w:sz="0" w:space="0" w:color="auto"/>
                <w:left w:val="none" w:sz="0" w:space="0" w:color="auto"/>
                <w:bottom w:val="none" w:sz="0" w:space="0" w:color="auto"/>
                <w:right w:val="none" w:sz="0" w:space="0" w:color="auto"/>
              </w:divBdr>
            </w:div>
            <w:div w:id="521095145">
              <w:marLeft w:val="0"/>
              <w:marRight w:val="0"/>
              <w:marTop w:val="0"/>
              <w:marBottom w:val="0"/>
              <w:divBdr>
                <w:top w:val="none" w:sz="0" w:space="0" w:color="auto"/>
                <w:left w:val="none" w:sz="0" w:space="0" w:color="auto"/>
                <w:bottom w:val="none" w:sz="0" w:space="0" w:color="auto"/>
                <w:right w:val="none" w:sz="0" w:space="0" w:color="auto"/>
              </w:divBdr>
            </w:div>
            <w:div w:id="1238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www.xamarin.com/content/images/pages/branding/assets/xamarin-logo.png" TargetMode="External"/><Relationship Id="rId13" Type="http://schemas.openxmlformats.org/officeDocument/2006/relationships/image" Target="https://github.com/jamesmontemagno/FloatingActionButton-for-Xamarin.Android/blob/master/art/demo.gif?raw=tru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uget.org/packages/FAB.Form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johankarlsson.net/2015/10/fontawesome-using-xamarin-forms-and-ios.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visualstudiogallery.msdn.microsoft.com/e1d736b0-5531-4eee-a27a-30a0318cac45" TargetMode="External"/><Relationship Id="rId14" Type="http://schemas.openxmlformats.org/officeDocument/2006/relationships/hyperlink" Target="https://blog.xamarin.com/extending-xamarin-forms-with-control-plugins/"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2512056"/>
        <w:category>
          <w:name w:val="General"/>
          <w:gallery w:val="placeholder"/>
        </w:category>
        <w:types>
          <w:type w:val="bbPlcHdr"/>
        </w:types>
        <w:behaviors>
          <w:behavior w:val="content"/>
        </w:behaviors>
        <w:guid w:val="{04FA14A7-BEC7-41A9-82A5-C3CD2CFD1F04}"/>
      </w:docPartPr>
      <w:docPartBody>
        <w:p w:rsidR="00000000" w:rsidRDefault="00D25DBC">
          <w:r w:rsidRPr="00603E98">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C70D04F5-47F1-420C-B5BB-1E57AEC2155A}"/>
      </w:docPartPr>
      <w:docPartBody>
        <w:p w:rsidR="00000000" w:rsidRDefault="00D25DBC">
          <w:r w:rsidRPr="00603E9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BC"/>
    <w:rsid w:val="00D20481"/>
    <w:rsid w:val="00D2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D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Xamarin Forms - Tips</PostTitle>
  <PostDate>20161024T19:05:00Z</PostDate>
  <PostID>12</PostID>
  <Category1>Xamarin</Category1>
  <Category2/>
  <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1452512056</CategoryBBId1>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508</Words>
  <Characters>3406</Characters>
  <Application>Microsoft Office Word</Application>
  <DocSecurity>0</DocSecurity>
  <Lines>92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2018-09-11T20:18:00Z</dcterms:created>
  <dcterms:modified xsi:type="dcterms:W3CDTF">2018-09-11T20:19:00Z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2018-09-11T20:17:59Z</vt:filetime>
  </property>
  <property fmtid="{D5CDD505-2E9C-101B-9397-08002B2CF9AE}" pid="8" name="Retention_Period_Start_Date">
    <vt:filetime>2018-09-11T20:19:09Z</vt:filetime>
  </property>
  <property fmtid="{D5CDD505-2E9C-101B-9397-08002B2CF9AE}" pid="9" name="Last_Reviewed_Date">
    <vt:lpwstr/>
  </property>
  <property fmtid="{D5CDD505-2E9C-101B-9397-08002B2CF9AE}" pid="10" name="Retention_Review_Frequency">
    <vt:lpwstr/>
  </property>
</Properties>
</file>