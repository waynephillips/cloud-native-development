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D35051" w:rsidRDefault="00D35051" w:rsidP="00D35051">
          <w:pPr>
            <w:pStyle w:val="PublishStatus"/>
          </w:pPr>
          <w:r>
            <w:t>This post was published to Code Blog at 1:54:00 PM 11/9/2016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31B2D" w:rsidRDefault="00D35051">
              <w:pPr>
                <w:pStyle w:val="Publishwithline"/>
              </w:pPr>
              <w:r>
                <w:t>Caching Data in Xamarin using Akavache</w:t>
              </w:r>
            </w:p>
          </w:sdtContent>
        </w:sdt>
        <w:bookmarkEnd w:id="0"/>
        <w:p w:rsidR="00A31B2D" w:rsidRDefault="00A31B2D">
          <w:pPr>
            <w:pStyle w:val="underline"/>
          </w:pPr>
        </w:p>
        <w:p w:rsidR="00D35051" w:rsidRDefault="00D35051" w:rsidP="00D35051">
          <w:pPr>
            <w:pStyle w:val="PadderBetweenTitleandProperties"/>
          </w:pPr>
        </w:p>
        <w:p w:rsidR="00D35051" w:rsidRDefault="00D35051" w:rsidP="00D35051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-462966842"/>
              <w:placeholder>
                <w:docPart w:val="3832000454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.NET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.NET</w:t>
              </w:r>
            </w:sdtContent>
          </w:sdt>
          <w:r>
            <w:t xml:space="preserve"> ; </w:t>
          </w:r>
          <w:sdt>
            <w:sdtPr>
              <w:id w:val="-432056191"/>
              <w:placeholder>
                <w:docPart w:val="3862911105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C#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C#</w:t>
              </w:r>
            </w:sdtContent>
          </w:sdt>
          <w:r>
            <w:t xml:space="preserve"> ; </w:t>
          </w:r>
          <w:sdt>
            <w:sdtPr>
              <w:id w:val="-1935895577"/>
              <w:placeholder>
                <w:docPart w:val="2359071719"/>
              </w:placeholder>
              <w:dataBinding w:prefixMappings="xmlns:ns0 = 'http://www.microsoft.com/Office/Word/BlogTool'" w:xpath="/ns0:BlogPostInfo/ns0:Category3" w:storeItemID="{5F329CAD-B019-4FA6-9FEF-74898909AD20}"/>
              <w:comboBox w:lastValue="Xamarin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Xamarin</w:t>
              </w:r>
            </w:sdtContent>
          </w:sdt>
        </w:p>
        <w:p w:rsidR="00A31B2D" w:rsidRDefault="008C48AF">
          <w:pPr>
            <w:pStyle w:val="PadderBetweenControlandBody"/>
          </w:pPr>
        </w:p>
      </w:sdtContent>
    </w:sdt>
    <w:p w:rsidR="00D35051" w:rsidRDefault="00D35051">
      <w:pPr>
        <w:pStyle w:val="Heading2"/>
        <w:divId w:val="1629627772"/>
        <w:rPr>
          <w:rFonts w:eastAsia="Times New Roman"/>
        </w:rPr>
      </w:pPr>
      <w:r>
        <w:rPr>
          <w:rFonts w:eastAsia="Times New Roman"/>
        </w:rPr>
        <w:t>​Intro</w:t>
      </w:r>
    </w:p>
    <w:p w:rsidR="00D35051" w:rsidRDefault="00D35051">
      <w:pPr>
        <w:pStyle w:val="NormalWeb"/>
        <w:divId w:val="1629627772"/>
      </w:pPr>
      <w:r>
        <w:t>Caching data makes an app appear to be fast and snappy. A guy who used to work at github who now works for Slack (yeah slack is written in Xamarin!) wrote a nifty little library called Akavache to cache Objects or entire Lists of objects. Check out the link and video from Xamarin Evolve here:</w:t>
      </w:r>
    </w:p>
    <w:p w:rsidR="00D35051" w:rsidRDefault="00D35051">
      <w:pPr>
        <w:pStyle w:val="NormalWeb"/>
        <w:divId w:val="1629627772"/>
      </w:pPr>
      <w:hyperlink r:id="rId7" w:history="1">
        <w:r>
          <w:rPr>
            <w:rStyle w:val="Hyperlink"/>
          </w:rPr>
          <w:t>https://github.com/akavache/Akavache</w:t>
        </w:r>
      </w:hyperlink>
    </w:p>
    <w:p w:rsidR="00D35051" w:rsidRDefault="00D35051">
      <w:pPr>
        <w:pStyle w:val="NormalWeb"/>
        <w:divId w:val="1629627772"/>
      </w:pPr>
      <w:hyperlink r:id="rId8" w:history="1">
        <w:r>
          <w:rPr>
            <w:rStyle w:val="Hyperlink"/>
          </w:rPr>
          <w:t xml:space="preserve">https://evolve.xamarin.com/session/56e2044afd00c0253cae33a3 </w:t>
        </w:r>
      </w:hyperlink>
    </w:p>
    <w:p w:rsidR="00D35051" w:rsidRDefault="00D35051">
      <w:pPr>
        <w:pStyle w:val="NormalWeb"/>
        <w:divId w:val="1629627772"/>
      </w:pPr>
      <w:r>
        <w:rPr>
          <w:noProof/>
        </w:rPr>
        <w:drawing>
          <wp:inline distT="0" distB="0" distL="0" distR="0" wp14:anchorId="501B6353" wp14:editId="4C944916">
            <wp:extent cx="2438400" cy="2438400"/>
            <wp:effectExtent l="0" t="0" r="0" b="0"/>
            <wp:docPr id="1" name="Picture 1" descr="https://camo.githubusercontent.com/351d64d00103a2a25b2f52f8a520397c2ec545a9/687474703a2f2f662e636c2e6c792f6974656d732f32523364316f3132326d3039304b30573038314c2f416b6176616368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351d64d00103a2a25b2f52f8a520397c2ec545a9/687474703a2f2f662e636c2e6c792f6974656d732f32523364316f3132326d3039304b30573038314c2f416b6176616368652e706e67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0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8AF" w:rsidRDefault="008C48AF" w:rsidP="00D35051">
      <w:pPr>
        <w:spacing w:after="0"/>
      </w:pPr>
      <w:r>
        <w:separator/>
      </w:r>
    </w:p>
  </w:endnote>
  <w:endnote w:type="continuationSeparator" w:id="0">
    <w:p w:rsidR="008C48AF" w:rsidRDefault="008C48AF" w:rsidP="00D3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51" w:rsidRDefault="00D35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51" w:rsidRPr="00D35051" w:rsidRDefault="00D35051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51" w:rsidRDefault="00D35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8AF" w:rsidRDefault="008C48AF" w:rsidP="00D35051">
      <w:pPr>
        <w:spacing w:after="0"/>
      </w:pPr>
      <w:r>
        <w:separator/>
      </w:r>
    </w:p>
  </w:footnote>
  <w:footnote w:type="continuationSeparator" w:id="0">
    <w:p w:rsidR="008C48AF" w:rsidRDefault="008C48AF" w:rsidP="00D350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51" w:rsidRDefault="00D35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51" w:rsidRDefault="00D35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051" w:rsidRDefault="00D35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35051"/>
    <w:rsid w:val="00765B78"/>
    <w:rsid w:val="008C48AF"/>
    <w:rsid w:val="00A31B2D"/>
    <w:rsid w:val="00D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0E1AF3D-D70E-4485-B058-4B22E75E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D3505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D350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5051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350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0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5051"/>
  </w:style>
  <w:style w:type="paragraph" w:styleId="Footer">
    <w:name w:val="footer"/>
    <w:basedOn w:val="Normal"/>
    <w:link w:val="FooterChar"/>
    <w:uiPriority w:val="99"/>
    <w:unhideWhenUsed/>
    <w:rsid w:val="00D350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lve.xamarin.com/session/56e2044afd00c0253cae33a3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avache/Akavache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camo.githubusercontent.com/351d64d00103a2a25b2f52f8a520397c2ec545a9/687474703a2f2f662e636c2e6c792f6974656d732f32523364316f3132326d3039304b30573038314c2f416b6176616368652e706e67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32000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0A545-45C7-4D5A-B79A-CF5BA3C6B996}"/>
      </w:docPartPr>
      <w:docPartBody>
        <w:p w:rsidR="00000000" w:rsidRDefault="00A277FD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3862911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8CA7A-B358-4E8E-B25F-7919251D062B}"/>
      </w:docPartPr>
      <w:docPartBody>
        <w:p w:rsidR="00000000" w:rsidRDefault="00A277FD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2359071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D1385-C92B-4B92-8558-D50FA0114C87}"/>
      </w:docPartPr>
      <w:docPartBody>
        <w:p w:rsidR="00000000" w:rsidRDefault="00A277FD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CC492-6CAB-4008-9901-3855380BAA0E}"/>
      </w:docPartPr>
      <w:docPartBody>
        <w:p w:rsidR="00000000" w:rsidRDefault="00A277FD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FD"/>
    <w:rsid w:val="005F7496"/>
    <w:rsid w:val="00A2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7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Caching Data in Xamarin using Akavache</PostTitle>
  <PostDate>20161109T19:54:00Z</PostDate>
  <PostID>13</PostID>
  <Category1>.NET</Category1>
  <Category2>C#</Category2>
  <Category3>Xamarin</Category3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3832000454</CategoryBBId1>
  <CategoryBBId2>3862911105</CategoryBBId2>
  <CategoryBBId3>2359071719</CategoryBBId3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103</Words>
  <Characters>567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2018-09-11T20:18:00Z</dcterms:created>
  <dcterms:modified xsi:type="dcterms:W3CDTF">2018-09-11T20:18:00Z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2018-09-11T20:17:59Z</vt:filetime>
  </property>
  <property fmtid="{D5CDD505-2E9C-101B-9397-08002B2CF9AE}" pid="8" name="Retention_Period_Start_Date">
    <vt:filetime>2018-09-11T20:18:16Z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