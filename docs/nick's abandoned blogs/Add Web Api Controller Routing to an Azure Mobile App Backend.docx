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E3533F" w:rsidRDefault="00E3533F" w:rsidP="00E3533F">
          <w:pPr>
            <w:pStyle w:val="PublishStatus"/>
          </w:pPr>
          <w:r>
            <w:t>This post was published to Code Blog at 11:51:00 AM 12/7/2016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387A2E" w:rsidRDefault="00E3533F">
              <w:pPr>
                <w:pStyle w:val="Publishwithline"/>
              </w:pPr>
              <w:r>
                <w:t>Add Web Api Controller Routing to an Azure Mobile App Backend</w:t>
              </w:r>
            </w:p>
          </w:sdtContent>
        </w:sdt>
        <w:p w:rsidR="00387A2E" w:rsidRDefault="00387A2E">
          <w:pPr>
            <w:pStyle w:val="underline"/>
          </w:pPr>
        </w:p>
        <w:p w:rsidR="00E3533F" w:rsidRDefault="00E3533F" w:rsidP="00E3533F">
          <w:pPr>
            <w:pStyle w:val="PadderBetweenTitleandProperties"/>
          </w:pPr>
        </w:p>
        <w:p w:rsidR="00E3533F" w:rsidRDefault="00E3533F" w:rsidP="00E3533F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-1548833041"/>
              <w:placeholder>
                <w:docPart w:val="2746134255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.NET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.NET</w:t>
              </w:r>
            </w:sdtContent>
          </w:sdt>
          <w:r>
            <w:t xml:space="preserve"> ; </w:t>
          </w:r>
          <w:sdt>
            <w:sdtPr>
              <w:id w:val="-1977596870"/>
              <w:placeholder>
                <w:docPart w:val="2317370426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C#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C#</w:t>
              </w:r>
            </w:sdtContent>
          </w:sdt>
          <w:r>
            <w:t xml:space="preserve"> ; </w:t>
          </w:r>
          <w:sdt>
            <w:sdtPr>
              <w:id w:val="-642270024"/>
              <w:placeholder>
                <w:docPart w:val="3652697272"/>
              </w:placeholder>
              <w:dataBinding w:prefixMappings="xmlns:ns0 = 'http://www.microsoft.com/Office/Word/BlogTool'" w:xpath="/ns0:BlogPostInfo/ns0:Category3" w:storeItemID="{5F329CAD-B019-4FA6-9FEF-74898909AD20}"/>
              <w:comboBox w:lastValue="Azure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Azure</w:t>
              </w:r>
            </w:sdtContent>
          </w:sdt>
        </w:p>
        <w:p w:rsidR="00387A2E" w:rsidRDefault="00B104A5">
          <w:pPr>
            <w:pStyle w:val="PadderBetweenControlandBody"/>
          </w:pPr>
        </w:p>
      </w:sdtContent>
    </w:sdt>
    <w:bookmarkStart w:id="0" w:name="_GoBack"/>
    <w:bookmarkEnd w:id="0"/>
    <w:p w:rsidR="00E3533F" w:rsidRDefault="00E3533F">
      <w:pPr>
        <w:pStyle w:val="NormalWeb"/>
        <w:divId w:val="1928876661"/>
      </w:pPr>
      <w:r>
        <w:fldChar w:fldCharType="begin"/>
      </w:r>
      <w:r>
        <w:instrText>HYPERLINK "https://docs.microsoft.com/en-us/azure/app-service-mobile/app-service-mobile-dotnet-backend-how-to-use-server-sdk"</w:instrText>
      </w:r>
      <w:r>
        <w:fldChar w:fldCharType="separate"/>
      </w:r>
      <w:r>
        <w:rPr>
          <w:rStyle w:val="Hyperlink"/>
        </w:rPr>
        <w:t>​https://docs.microsoft.com/en-us/azure/app-service-mobile/app-service-mobile-dotnet-backend-how-to-use-server-sdk</w:t>
      </w:r>
      <w:r>
        <w:fldChar w:fldCharType="end"/>
      </w:r>
    </w:p>
    <w:p w:rsidR="00E3533F" w:rsidRDefault="00E3533F">
      <w:pPr>
        <w:pStyle w:val="NormalWeb"/>
        <w:divId w:val="1928876661"/>
      </w:pPr>
    </w:p>
    <w:p w:rsidR="00E3533F" w:rsidRDefault="00E3533F">
      <w:pPr>
        <w:pStyle w:val="NormalWeb"/>
        <w:divId w:val="1928876661"/>
      </w:pPr>
      <w:r>
        <w:t>In your web api controller add this data annotation  [MobileAppController]</w:t>
      </w:r>
    </w:p>
    <w:p w:rsidR="00E3533F" w:rsidRDefault="00E3533F">
      <w:pPr>
        <w:divId w:val="1096707059"/>
        <w:rPr>
          <w:rFonts w:eastAsia="Times New Roman"/>
        </w:rPr>
      </w:pPr>
      <w:r>
        <w:rPr>
          <w:rStyle w:val="Strong"/>
          <w:rFonts w:eastAsia="Times New Roman"/>
        </w:rPr>
        <w:t> [MobileAppController]</w:t>
      </w:r>
    </w:p>
    <w:p w:rsidR="00E3533F" w:rsidRDefault="00E3533F">
      <w:pPr>
        <w:divId w:val="1287659695"/>
        <w:rPr>
          <w:rFonts w:eastAsia="Times New Roman"/>
        </w:rPr>
      </w:pPr>
      <w:r>
        <w:rPr>
          <w:rFonts w:eastAsia="Times New Roman"/>
        </w:rPr>
        <w:t>    public class Html2PdfController : ApiController</w:t>
      </w:r>
    </w:p>
    <w:p w:rsidR="00E3533F" w:rsidRDefault="00E3533F">
      <w:pPr>
        <w:divId w:val="1456024457"/>
        <w:rPr>
          <w:rFonts w:eastAsia="Times New Roman"/>
        </w:rPr>
      </w:pPr>
      <w:r>
        <w:rPr>
          <w:rFonts w:eastAsia="Times New Roman"/>
        </w:rPr>
        <w:t>    {</w:t>
      </w:r>
    </w:p>
    <w:p w:rsidR="00E3533F" w:rsidRDefault="00E3533F">
      <w:pPr>
        <w:divId w:val="2098136196"/>
        <w:rPr>
          <w:rFonts w:eastAsia="Times New Roman"/>
        </w:rPr>
      </w:pPr>
      <w:r>
        <w:rPr>
          <w:rFonts w:eastAsia="Times New Roman"/>
        </w:rPr>
        <w:t>        // GET: api/Html2Pdf</w:t>
      </w:r>
    </w:p>
    <w:p w:rsidR="00E3533F" w:rsidRDefault="00E3533F">
      <w:pPr>
        <w:divId w:val="1780760099"/>
        <w:rPr>
          <w:rFonts w:eastAsia="Times New Roman"/>
        </w:rPr>
      </w:pPr>
      <w:r>
        <w:rPr>
          <w:rFonts w:eastAsia="Times New Roman"/>
        </w:rPr>
        <w:t>        public IEnumerable&lt;string&gt; Get()</w:t>
      </w:r>
    </w:p>
    <w:p w:rsidR="00E3533F" w:rsidRDefault="00E3533F">
      <w:pPr>
        <w:divId w:val="1413621687"/>
        <w:rPr>
          <w:rFonts w:eastAsia="Times New Roman"/>
        </w:rPr>
      </w:pPr>
      <w:r>
        <w:rPr>
          <w:rFonts w:eastAsia="Times New Roman"/>
        </w:rPr>
        <w:t>        {</w:t>
      </w:r>
    </w:p>
    <w:p w:rsidR="00E3533F" w:rsidRDefault="00E3533F">
      <w:pPr>
        <w:divId w:val="2033533580"/>
        <w:rPr>
          <w:rFonts w:eastAsia="Times New Roman"/>
        </w:rPr>
      </w:pPr>
      <w:r>
        <w:rPr>
          <w:rFonts w:eastAsia="Times New Roman"/>
        </w:rPr>
        <w:t>            return new string[] { "value1", "value2" };</w:t>
      </w:r>
    </w:p>
    <w:p w:rsidR="00E3533F" w:rsidRDefault="00E3533F">
      <w:pPr>
        <w:divId w:val="25184152"/>
        <w:rPr>
          <w:rFonts w:eastAsia="Times New Roman"/>
        </w:rPr>
      </w:pPr>
      <w:r>
        <w:rPr>
          <w:rFonts w:eastAsia="Times New Roman"/>
        </w:rPr>
        <w:t>        }</w:t>
      </w:r>
    </w:p>
    <w:p w:rsidR="00E3533F" w:rsidRDefault="00E3533F">
      <w:pPr>
        <w:pStyle w:val="NormalWeb"/>
        <w:divId w:val="1928876661"/>
      </w:pPr>
    </w:p>
    <w:p w:rsidR="00E3533F" w:rsidRDefault="00E3533F">
      <w:pPr>
        <w:pStyle w:val="NormalWeb"/>
        <w:divId w:val="1928876661"/>
      </w:pPr>
      <w:r>
        <w:t>In your startup config add  .MapApiControllers()</w:t>
      </w:r>
    </w:p>
    <w:p w:rsidR="00E3533F" w:rsidRDefault="00E3533F">
      <w:pPr>
        <w:divId w:val="924264650"/>
        <w:rPr>
          <w:rFonts w:eastAsia="Times New Roman"/>
        </w:rPr>
      </w:pPr>
      <w:r>
        <w:rPr>
          <w:rFonts w:eastAsia="Times New Roman"/>
        </w:rPr>
        <w:t> new MobileAppConfiguration()</w:t>
      </w:r>
    </w:p>
    <w:p w:rsidR="00E3533F" w:rsidRDefault="00E3533F">
      <w:pPr>
        <w:divId w:val="724987227"/>
        <w:rPr>
          <w:rFonts w:eastAsia="Times New Roman"/>
        </w:rPr>
      </w:pPr>
      <w:r>
        <w:rPr>
          <w:rFonts w:eastAsia="Times New Roman"/>
        </w:rPr>
        <w:t xml:space="preserve">                </w:t>
      </w:r>
      <w:r>
        <w:rPr>
          <w:rStyle w:val="Strong"/>
          <w:rFonts w:eastAsia="Times New Roman"/>
        </w:rPr>
        <w:t> .MapApiControllers()</w:t>
      </w:r>
    </w:p>
    <w:p w:rsidR="00E3533F" w:rsidRDefault="00E3533F">
      <w:pPr>
        <w:divId w:val="1442990961"/>
        <w:rPr>
          <w:rFonts w:eastAsia="Times New Roman"/>
        </w:rPr>
      </w:pPr>
      <w:r>
        <w:rPr>
          <w:rFonts w:eastAsia="Times New Roman"/>
        </w:rPr>
        <w:t>                .UseDefaultConfiguration()</w:t>
      </w:r>
    </w:p>
    <w:p w:rsidR="00E3533F" w:rsidRDefault="00E3533F">
      <w:pPr>
        <w:divId w:val="557475095"/>
        <w:rPr>
          <w:rFonts w:eastAsia="Times New Roman"/>
        </w:rPr>
      </w:pPr>
      <w:r>
        <w:rPr>
          <w:rFonts w:eastAsia="Times New Roman"/>
        </w:rPr>
        <w:t>                .ApplyTo(config);</w:t>
      </w:r>
    </w:p>
    <w:p w:rsidR="00E3533F" w:rsidRDefault="00E3533F">
      <w:pPr>
        <w:pStyle w:val="NormalWeb"/>
        <w:divId w:val="1928876661"/>
      </w:pPr>
    </w:p>
    <w:p w:rsidR="00E3533F" w:rsidRDefault="00E3533F">
      <w:pPr>
        <w:pStyle w:val="NormalWeb"/>
        <w:divId w:val="1928876661"/>
      </w:pPr>
    </w:p>
    <w:sectPr w:rsidR="00E353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4A5" w:rsidRDefault="00B104A5" w:rsidP="00E3533F">
      <w:pPr>
        <w:spacing w:after="0"/>
      </w:pPr>
      <w:r>
        <w:separator/>
      </w:r>
    </w:p>
  </w:endnote>
  <w:endnote w:type="continuationSeparator" w:id="0">
    <w:p w:rsidR="00B104A5" w:rsidRDefault="00B104A5" w:rsidP="00E35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3F" w:rsidRDefault="00E35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3F" w:rsidRPr="00E3533F" w:rsidRDefault="00E3533F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3F" w:rsidRDefault="00E35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4A5" w:rsidRDefault="00B104A5" w:rsidP="00E3533F">
      <w:pPr>
        <w:spacing w:after="0"/>
      </w:pPr>
      <w:r>
        <w:separator/>
      </w:r>
    </w:p>
  </w:footnote>
  <w:footnote w:type="continuationSeparator" w:id="0">
    <w:p w:rsidR="00B104A5" w:rsidRDefault="00B104A5" w:rsidP="00E35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3F" w:rsidRDefault="00E35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3F" w:rsidRDefault="00E35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3F" w:rsidRDefault="00E353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3533F"/>
    <w:rsid w:val="00387A2E"/>
    <w:rsid w:val="00B104A5"/>
    <w:rsid w:val="00E3533F"/>
    <w:rsid w:val="00F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F9BB6-25B6-4AF9-8838-08BEA7A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E3533F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E3533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53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533F"/>
  </w:style>
  <w:style w:type="paragraph" w:styleId="Footer">
    <w:name w:val="footer"/>
    <w:basedOn w:val="Normal"/>
    <w:link w:val="FooterChar"/>
    <w:uiPriority w:val="99"/>
    <w:unhideWhenUsed/>
    <w:rsid w:val="00E35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134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1A479-5B61-4C70-BE51-0C1C0F5C87D4}"/>
      </w:docPartPr>
      <w:docPartBody>
        <w:p w:rsidR="00000000" w:rsidRDefault="008C48BA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2317370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4BAE5-394D-4F07-815C-BE94A4E1C757}"/>
      </w:docPartPr>
      <w:docPartBody>
        <w:p w:rsidR="00000000" w:rsidRDefault="008C48BA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3652697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38BA0-26EC-48EA-8E6D-07DDF43073D3}"/>
      </w:docPartPr>
      <w:docPartBody>
        <w:p w:rsidR="00000000" w:rsidRDefault="008C48BA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AD027-CF3A-4753-B1B4-F91906EEDC61}"/>
      </w:docPartPr>
      <w:docPartBody>
        <w:p w:rsidR="00000000" w:rsidRDefault="008C48BA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BA"/>
    <w:rsid w:val="008C48BA"/>
    <w:rsid w:val="00DB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8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Add Web Api Controller Routing to an Azure Mobile App Backend</PostTitle>
  <PostDate>20161207T17:51:00Z</PostDate>
  <PostID>17</PostID>
  <Category1>.NET</Category1>
  <Category2>C#</Category2>
  <Category3>Azure</Category3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CategoryBBId1>2746134255</CategoryBBId1>
  <CategoryBBId2>2317370426</CategoryBBId2>
  <CategoryBBId3>3652697272</CategoryBBId3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99</Words>
  <Characters>809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2018-09-11T20:13:00Z</dcterms:created>
  <dcterms:modified xsi:type="dcterms:W3CDTF">2018-09-11T20:14:00Z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2018-09-11T20:13:00Z</vt:filetime>
  </property>
  <property fmtid="{D5CDD505-2E9C-101B-9397-08002B2CF9AE}" pid="8" name="Retention_Period_Start_Date">
    <vt:filetime>2018-09-11T20:14:02Z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