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BD5E23" w:rsidRDefault="00BD5E23" w:rsidP="00BD5E23">
          <w:pPr>
            <w:pStyle w:val="PublishStatus"/>
          </w:pPr>
          <w:r>
            <w:t>This post was published to Code Blog at 2:27:00 PM 10/19/2016</w:t>
          </w:r>
        </w:p>
        <w:bookmarkStart w:id="0" w:name="_GoBack" w:displacedByCustomXml="next"/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1F4F27" w:rsidRDefault="00BD5E23">
              <w:pPr>
                <w:pStyle w:val="Publishwithline"/>
              </w:pPr>
              <w:r>
                <w:t>"Dow Coders" Filpboard - Put code/tech articles and links here</w:t>
              </w:r>
            </w:p>
          </w:sdtContent>
        </w:sdt>
        <w:bookmarkEnd w:id="0"/>
        <w:p w:rsidR="001F4F27" w:rsidRDefault="001F4F27">
          <w:pPr>
            <w:pStyle w:val="underline"/>
          </w:pPr>
        </w:p>
        <w:p w:rsidR="00BD5E23" w:rsidRDefault="00BD5E23" w:rsidP="00BD5E23">
          <w:pPr>
            <w:pStyle w:val="PadderBetweenTitleandProperties"/>
          </w:pPr>
        </w:p>
        <w:p w:rsidR="00BD5E23" w:rsidRDefault="00BD5E23" w:rsidP="00BD5E23">
          <w:pPr>
            <w:pStyle w:val="Categories"/>
            <w:rPr>
              <w:sz w:val="2"/>
              <w:szCs w:val="2"/>
            </w:rPr>
          </w:pPr>
          <w:r>
            <w:t>Category</w:t>
          </w:r>
          <w:r>
            <w:tab/>
          </w:r>
          <w:sdt>
            <w:sdtPr>
              <w:id w:val="1519659684"/>
              <w:placeholder>
                <w:docPart w:val="1519659684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Code">
                <w:listItem w:displayText=".NET" w:value=".NET"/>
                <w:listItem w:displayText="Angular" w:value="Angular"/>
                <w:listItem w:displayText="Architecture" w:value="Architecture"/>
                <w:listItem w:displayText="Axure" w:value="Axure"/>
                <w:listItem w:displayText="Azure" w:value="Azure"/>
                <w:listItem w:displayText="C#" w:value="C#"/>
                <w:listItem w:displayText="Cloud" w:value="Cloud"/>
                <w:listItem w:displayText="Code" w:value="Code"/>
                <w:listItem w:displayText="Coveo" w:value="Coveo"/>
                <w:listItem w:displayText="CSS" w:value="CSS"/>
                <w:listItem w:displayText="Data" w:value="Data"/>
                <w:listItem w:displayText="Events" w:value="Events"/>
                <w:listItem w:displayText="Hana" w:value="Hana"/>
                <w:listItem w:displayText="HTML" w:value="HTML"/>
                <w:listItem w:displayText="Ideas" w:value="Ideas"/>
                <w:listItem w:displayText="JavaScript" w:value="JavaScript"/>
                <w:listItem w:displayText="Opinions" w:value="Opinions"/>
                <w:listItem w:displayText="Security" w:value="Security"/>
                <w:listItem w:displayText="Sitecore" w:value="Sitecore"/>
                <w:listItem w:displayText="Sql" w:value="Sql"/>
                <w:listItem w:displayText="VSTS" w:value="VSTS"/>
                <w:listItem w:displayText="Web" w:value="Web"/>
                <w:listItem w:displayText="Xamarin" w:value="Xamarin"/>
                <w:listItem w:displayText="none" w:value=" "/>
              </w:comboBox>
            </w:sdtPr>
            <w:sdtContent>
              <w:r>
                <w:t>Code</w:t>
              </w:r>
            </w:sdtContent>
          </w:sdt>
        </w:p>
        <w:p w:rsidR="001F4F27" w:rsidRDefault="008B2620">
          <w:pPr>
            <w:pStyle w:val="PadderBetweenControlandBody"/>
          </w:pPr>
        </w:p>
      </w:sdtContent>
    </w:sdt>
    <w:p w:rsidR="00BD5E23" w:rsidRDefault="00BD5E23">
      <w:pPr>
        <w:pStyle w:val="NormalWeb"/>
        <w:divId w:val="1770390996"/>
      </w:pPr>
      <w:r>
        <w:t>​</w:t>
      </w:r>
      <w:r>
        <w:rPr>
          <w:noProof/>
        </w:rPr>
        <w:drawing>
          <wp:inline distT="0" distB="0" distL="0" distR="0" wp14:anchorId="6B5C1EB6" wp14:editId="7B453025">
            <wp:extent cx="3174603" cy="3174603"/>
            <wp:effectExtent l="0" t="0" r="6985" b="6985"/>
            <wp:docPr id="1" name="Picture 1" descr="https://about.flipboard.com/wp-content/themes/flipboard/images/flipboard-logo-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bout.flipboard.com/wp-content/themes/flipboard/images/flipboard-logo-250.png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603" cy="317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E23" w:rsidRDefault="00BD5E23">
      <w:pPr>
        <w:pStyle w:val="NormalWeb"/>
        <w:divId w:val="1770390996"/>
      </w:pPr>
      <w:r>
        <w:t xml:space="preserve">Put cool links you come across on my "Dow Coders" Flipboard. Nice to read this stuff on the toilet or daily commute to work! </w:t>
      </w:r>
    </w:p>
    <w:p w:rsidR="00BD5E23" w:rsidRDefault="00BD5E23">
      <w:pPr>
        <w:pStyle w:val="NormalWeb"/>
        <w:divId w:val="1770390996"/>
      </w:pPr>
      <w:r>
        <w:t xml:space="preserve">Nick Theile has invited you to become a contributor to the Flipboard magazine "Dow Coders". To accept this invitation, please click on the following link: </w:t>
      </w:r>
      <w:hyperlink r:id="rId8" w:history="1">
        <w:r>
          <w:rPr>
            <w:rStyle w:val="Hyperlink"/>
          </w:rPr>
          <w:t>http://flip.it/xbZSGT</w:t>
        </w:r>
      </w:hyperlink>
      <w:r>
        <w:t xml:space="preserve">  You can view and learn more about this magazine at </w:t>
      </w:r>
      <w:hyperlink r:id="rId9" w:history="1">
        <w:r>
          <w:rPr>
            <w:rStyle w:val="Hyperlink"/>
          </w:rPr>
          <w:t>http://go.dow.com/flip</w:t>
        </w:r>
      </w:hyperlink>
    </w:p>
    <w:p w:rsidR="00BD5E23" w:rsidRDefault="00BD5E23">
      <w:pPr>
        <w:pStyle w:val="NormalWeb"/>
        <w:divId w:val="1770390996"/>
      </w:pPr>
      <w:r>
        <w:t> </w:t>
      </w:r>
    </w:p>
    <w:p w:rsidR="00BD5E23" w:rsidRDefault="00BD5E23">
      <w:pPr>
        <w:pStyle w:val="NormalWeb"/>
        <w:divId w:val="1770390996"/>
      </w:pPr>
    </w:p>
    <w:sectPr w:rsidR="00BD5E2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620" w:rsidRDefault="008B2620" w:rsidP="00BD5E23">
      <w:pPr>
        <w:spacing w:after="0"/>
      </w:pPr>
      <w:r>
        <w:separator/>
      </w:r>
    </w:p>
  </w:endnote>
  <w:endnote w:type="continuationSeparator" w:id="0">
    <w:p w:rsidR="008B2620" w:rsidRDefault="008B2620" w:rsidP="00BD5E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23" w:rsidRDefault="00BD5E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23" w:rsidRPr="00BD5E23" w:rsidRDefault="00BD5E23">
    <w:pPr>
      <w:pStyle w:val="Footer"/>
      <w:rPr>
        <w:sz w:val="18"/>
      </w:rPr>
    </w:pPr>
    <w:r>
      <w:rPr>
        <w:sz w:val="18"/>
      </w:rPr>
      <w:tab/>
      <w:t>DOW RESTRICTED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23" w:rsidRDefault="00BD5E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620" w:rsidRDefault="008B2620" w:rsidP="00BD5E23">
      <w:pPr>
        <w:spacing w:after="0"/>
      </w:pPr>
      <w:r>
        <w:separator/>
      </w:r>
    </w:p>
  </w:footnote>
  <w:footnote w:type="continuationSeparator" w:id="0">
    <w:p w:rsidR="008B2620" w:rsidRDefault="008B2620" w:rsidP="00BD5E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23" w:rsidRDefault="00BD5E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23" w:rsidRDefault="00BD5E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E23" w:rsidRDefault="00BD5E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BD5E23"/>
    <w:rsid w:val="001F4F27"/>
    <w:rsid w:val="008B2620"/>
    <w:rsid w:val="00BD5E23"/>
    <w:rsid w:val="00F8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9F1E0A4-A53F-44E6-96C4-428BB13A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99"/>
    <w:unhideWhenUsed/>
    <w:rsid w:val="00BD5E23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5E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E2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5E23"/>
  </w:style>
  <w:style w:type="paragraph" w:styleId="Footer">
    <w:name w:val="footer"/>
    <w:basedOn w:val="Normal"/>
    <w:link w:val="FooterChar"/>
    <w:uiPriority w:val="99"/>
    <w:unhideWhenUsed/>
    <w:rsid w:val="00BD5E2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ip.it/xbZSGT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https://about.flipboard.com/wp-content/themes/flipboard/images/flipboard-logo-250.png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o.dow.com/flip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19659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20CFC-B384-4986-B1D5-1AFD02321E27}"/>
      </w:docPartPr>
      <w:docPartBody>
        <w:p w:rsidR="00000000" w:rsidRDefault="00DB49F2">
          <w:r w:rsidRPr="00603E98">
            <w:rPr>
              <w:rStyle w:val="PlaceholderText"/>
            </w:rPr>
            <w:t>[Choose a category or type a new one]</w:t>
          </w:r>
        </w:p>
      </w:docPartBody>
    </w:docPart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5B16B-83FA-4B1B-BB80-656ECC636350}"/>
      </w:docPartPr>
      <w:docPartBody>
        <w:p w:rsidR="00000000" w:rsidRDefault="00DB49F2">
          <w:r w:rsidRPr="00603E98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F2"/>
    <w:rsid w:val="00DB49F2"/>
    <w:rsid w:val="00DC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49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"Dow Coders" Filpboard - Put code/tech articles and links here</PostTitle>
  <PostDate>20161019T19:27:00Z</PostDate>
  <PostID>11</PostID>
  <Category1>Code</Category1>
  <Category2/>
  <Category3/>
  <Category4/>
  <Category5/>
  <Category6/>
  <Category7/>
  <Category8/>
  <Category9/>
  <Category10/>
  <Account>e9c6f2ce-9973-43cc-9f78-326d19fe9bca</Account>
  <Enclosure/>
  <ProviderInfo>
    <PostURL/>
    <API/>
    <Categories/>
    <Trackbacks/>
    <Enclosures/>
    <BlogName/>
    <ImagePostAddress/>
  </ProviderInfo>
  <PublishedAccount>e9c6f2ce-9973-43cc-9f78-326d19fe9bca</PublishedAccount>
  <CategoryBBId1>1519659684</CategoryBBId1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0</TotalTime>
  <Pages>1</Pages>
  <Words>99</Words>
  <Characters>508</Characters>
  <Application>Microsoft Office Word</Application>
  <DocSecurity>0</DocSecurity>
  <Lines>15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Base>https://workspaces.bsnconnect.com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Christopher (CJ)</dc:creator>
  <cp:keywords/>
  <dc:description/>
  <cp:lastModifiedBy>Young, Christopher (CJ)</cp:lastModifiedBy>
  <cp:revision>1</cp:revision>
  <dcterms:created xsi:type="dcterms:W3CDTF">2018-09-11T20:19:00Z</dcterms:created>
  <dcterms:modified xsi:type="dcterms:W3CDTF">2018-09-11T20:19:00Z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_Steward">
    <vt:lpwstr>Young C u380176</vt:lpwstr>
  </property>
  <property fmtid="{D5CDD505-2E9C-101B-9397-08002B2CF9AE}" pid="3" name="Update_Footer">
    <vt:lpwstr>No</vt:lpwstr>
  </property>
  <property fmtid="{D5CDD505-2E9C-101B-9397-08002B2CF9AE}" pid="4" name="Radio_Button">
    <vt:lpwstr>NONE</vt:lpwstr>
  </property>
  <property fmtid="{D5CDD505-2E9C-101B-9397-08002B2CF9AE}" pid="5" name="Information_Classification">
    <vt:lpwstr>DOW RESTRICTED</vt:lpwstr>
  </property>
  <property fmtid="{D5CDD505-2E9C-101B-9397-08002B2CF9AE}" pid="6" name="Record_Title_ID">
    <vt:lpwstr>72</vt:lpwstr>
  </property>
  <property fmtid="{D5CDD505-2E9C-101B-9397-08002B2CF9AE}" pid="7" name="Initial_Creation_Date">
    <vt:filetime>2018-09-11T20:18:59Z</vt:filetime>
  </property>
  <property fmtid="{D5CDD505-2E9C-101B-9397-08002B2CF9AE}" pid="8" name="Retention_Period_Start_Date">
    <vt:filetime>2018-09-11T20:19:58Z</vt:filetime>
  </property>
  <property fmtid="{D5CDD505-2E9C-101B-9397-08002B2CF9AE}" pid="9" name="Last_Reviewed_Date">
    <vt:lpwstr/>
  </property>
  <property fmtid="{D5CDD505-2E9C-101B-9397-08002B2CF9AE}" pid="10" name="Retention_Review_Frequency">
    <vt:lpwstr/>
  </property>
</Properties>
</file>