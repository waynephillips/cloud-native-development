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812762" w:rsidRDefault="00812762" w:rsidP="00812762">
          <w:pPr>
            <w:pStyle w:val="PublishStatus"/>
          </w:pPr>
          <w:r>
            <w:t>This post was published to Code Blog at 3:52:00 PM 11/30/2016</w:t>
          </w:r>
        </w:p>
        <w:bookmarkStart w:id="0" w:name="_GoBack" w:displacedByCustomXml="next"/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CB4F2B" w:rsidRDefault="00812762">
              <w:pPr>
                <w:pStyle w:val="Publishwithline"/>
              </w:pPr>
              <w:r>
                <w:t>Azure Naming Standards</w:t>
              </w:r>
            </w:p>
          </w:sdtContent>
        </w:sdt>
        <w:bookmarkEnd w:id="0"/>
        <w:p w:rsidR="00CB4F2B" w:rsidRDefault="00CB4F2B">
          <w:pPr>
            <w:pStyle w:val="underline"/>
          </w:pPr>
        </w:p>
        <w:p w:rsidR="00812762" w:rsidRDefault="00812762" w:rsidP="00812762">
          <w:pPr>
            <w:pStyle w:val="PadderBetweenTitleandProperties"/>
          </w:pPr>
        </w:p>
        <w:p w:rsidR="00812762" w:rsidRDefault="00812762" w:rsidP="00812762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90670912"/>
              <w:placeholder>
                <w:docPart w:val="90670912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Architecture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Architecture</w:t>
              </w:r>
            </w:sdtContent>
          </w:sdt>
          <w:r>
            <w:t xml:space="preserve"> ; </w:t>
          </w:r>
          <w:sdt>
            <w:sdtPr>
              <w:id w:val="-1487776140"/>
              <w:placeholder>
                <w:docPart w:val="2807191156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Azure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Azure</w:t>
              </w:r>
            </w:sdtContent>
          </w:sdt>
          <w:r>
            <w:t xml:space="preserve"> ; </w:t>
          </w:r>
          <w:sdt>
            <w:sdtPr>
              <w:id w:val="987908751"/>
              <w:placeholder>
                <w:docPart w:val="987908751"/>
              </w:placeholder>
              <w:dataBinding w:prefixMappings="xmlns:ns0 = 'http://www.microsoft.com/Office/Word/BlogTool'" w:xpath="/ns0:BlogPostInfo/ns0:Category3" w:storeItemID="{5F329CAD-B019-4FA6-9FEF-74898909AD20}"/>
              <w:comboBox w:lastValue="Cloud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Cloud</w:t>
              </w:r>
            </w:sdtContent>
          </w:sdt>
        </w:p>
        <w:p w:rsidR="00CB4F2B" w:rsidRDefault="00C74310">
          <w:pPr>
            <w:pStyle w:val="PadderBetweenControlandBody"/>
          </w:pPr>
        </w:p>
      </w:sdtContent>
    </w:sdt>
    <w:p w:rsidR="00812762" w:rsidRDefault="00812762">
      <w:pPr>
        <w:pStyle w:val="Heading2"/>
        <w:divId w:val="55248639"/>
        <w:rPr>
          <w:rFonts w:eastAsia="Times New Roman"/>
        </w:rPr>
      </w:pPr>
      <w:r>
        <w:rPr>
          <w:rFonts w:eastAsia="Times New Roman"/>
        </w:rPr>
        <w:t>Azure Naming Standards Detailed Excel Link</w:t>
      </w:r>
    </w:p>
    <w:p w:rsidR="00812762" w:rsidRDefault="00812762">
      <w:pPr>
        <w:pStyle w:val="NormalWeb"/>
        <w:divId w:val="55248639"/>
      </w:pPr>
      <w:hyperlink r:id="rId7" w:history="1">
        <w:r>
          <w:rPr>
            <w:rStyle w:val="Hyperlink"/>
          </w:rPr>
          <w:t>​https://myoffice.bsnconnect.com/personal/u582290_dow_com/_layouts/15/guestaccess.aspx?guestaccesstoken=SVEhaKigsBcC6ECbhNbKJMUNO0P351cYgENq1f4ktDk%3d&amp;docid=2_1a8955ce0df3e4c15a9d584726e540222&amp;rev=1</w:t>
        </w:r>
      </w:hyperlink>
    </w:p>
    <w:p w:rsidR="00812762" w:rsidRDefault="00812762">
      <w:pPr>
        <w:pStyle w:val="Heading2"/>
        <w:divId w:val="55248639"/>
        <w:rPr>
          <w:rFonts w:eastAsia="Times New Roman"/>
        </w:rPr>
      </w:pPr>
      <w:r>
        <w:rPr>
          <w:rFonts w:eastAsia="Times New Roman"/>
        </w:rPr>
        <w:t>Azure Naming Standards Overview Link</w:t>
      </w:r>
    </w:p>
    <w:p w:rsidR="00812762" w:rsidRDefault="00812762">
      <w:pPr>
        <w:pStyle w:val="NormalWeb"/>
        <w:divId w:val="55248639"/>
      </w:pPr>
      <w:hyperlink r:id="rId8" w:history="1">
        <w:r>
          <w:rPr>
            <w:rStyle w:val="Hyperlink"/>
          </w:rPr>
          <w:t>http://rndsharepoint.dow.com/sites/IR/FT/azure/WikiPages/Azure%20Naming%20Conventions.aspx</w:t>
        </w:r>
      </w:hyperlink>
    </w:p>
    <w:p w:rsidR="00812762" w:rsidRDefault="00812762">
      <w:pPr>
        <w:pStyle w:val="NormalWeb"/>
        <w:divId w:val="55248639"/>
      </w:pPr>
    </w:p>
    <w:sectPr w:rsidR="008127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310" w:rsidRDefault="00C74310" w:rsidP="00812762">
      <w:pPr>
        <w:spacing w:after="0"/>
      </w:pPr>
      <w:r>
        <w:separator/>
      </w:r>
    </w:p>
  </w:endnote>
  <w:endnote w:type="continuationSeparator" w:id="0">
    <w:p w:rsidR="00C74310" w:rsidRDefault="00C74310" w:rsidP="008127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762" w:rsidRDefault="00812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762" w:rsidRPr="00812762" w:rsidRDefault="00812762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762" w:rsidRDefault="00812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310" w:rsidRDefault="00C74310" w:rsidP="00812762">
      <w:pPr>
        <w:spacing w:after="0"/>
      </w:pPr>
      <w:r>
        <w:separator/>
      </w:r>
    </w:p>
  </w:footnote>
  <w:footnote w:type="continuationSeparator" w:id="0">
    <w:p w:rsidR="00C74310" w:rsidRDefault="00C74310" w:rsidP="008127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762" w:rsidRDefault="00812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762" w:rsidRDefault="008127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762" w:rsidRDefault="00812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812762"/>
    <w:rsid w:val="004E1B86"/>
    <w:rsid w:val="00812762"/>
    <w:rsid w:val="00C74310"/>
    <w:rsid w:val="00CB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3D86974-D25E-4A21-A973-54293DC4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link w:val="Heading2Char"/>
    <w:uiPriority w:val="9"/>
    <w:qFormat/>
    <w:rsid w:val="0081276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81276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2762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127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27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2762"/>
  </w:style>
  <w:style w:type="paragraph" w:styleId="Footer">
    <w:name w:val="footer"/>
    <w:basedOn w:val="Normal"/>
    <w:link w:val="FooterChar"/>
    <w:uiPriority w:val="99"/>
    <w:unhideWhenUsed/>
    <w:rsid w:val="008127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ndsharepoint.dow.com/sites/IR/FT/azure/WikiPages/Azure%20Naming%20Conventions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myoffice.bsnconnect.com/personal/u582290_dow_com/_layouts/15/guestaccess.aspx?guestaccesstoken=SVEhaKigsBcC6ECbhNbKJMUNO0P351cYgENq1f4ktDk%3d&amp;docid=2_1a8955ce0df3e4c15a9d584726e540222&amp;rev=1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670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4EEF2-1868-40AF-A45E-EF5A79E50FD1}"/>
      </w:docPartPr>
      <w:docPartBody>
        <w:p w:rsidR="00000000" w:rsidRDefault="001F0CD7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2807191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AF913-AE0E-4D0C-B388-39515EEC54DD}"/>
      </w:docPartPr>
      <w:docPartBody>
        <w:p w:rsidR="00000000" w:rsidRDefault="001F0CD7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987908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2330E-3312-4C55-A96F-E7A19A8BD274}"/>
      </w:docPartPr>
      <w:docPartBody>
        <w:p w:rsidR="00000000" w:rsidRDefault="001F0CD7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C8040-3CEF-48AF-9A30-3DBDA5F00A8C}"/>
      </w:docPartPr>
      <w:docPartBody>
        <w:p w:rsidR="00000000" w:rsidRDefault="001F0CD7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D7"/>
    <w:rsid w:val="001F0CD7"/>
    <w:rsid w:val="0022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C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Azure Naming Standards</PostTitle>
  <PostDate>20161130T21:52:00Z</PostDate>
  <PostID>15</PostID>
  <Category1>Architecture</Category1>
  <Category2>Azure</Category2>
  <Category3>Cloud</Category3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CategoryBBId1>90670912</CategoryBBId1>
  <CategoryBBId2>2807191156</CategoryBBId2>
  <CategoryBBId3>987908751</CategoryBBId3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55</Words>
  <Characters>767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2018-09-11T20:15:00Z</dcterms:created>
  <dcterms:modified xsi:type="dcterms:W3CDTF">2018-09-11T20:15:00Z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2018-09-11T20:14:59Z</vt:filetime>
  </property>
  <property fmtid="{D5CDD505-2E9C-101B-9397-08002B2CF9AE}" pid="8" name="Retention_Period_Start_Date">
    <vt:filetime>2018-09-11T20:15:56Z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