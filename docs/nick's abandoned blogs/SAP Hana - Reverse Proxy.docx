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685283" w:rsidRDefault="00685283" w:rsidP="00685283">
          <w:pPr>
            <w:pStyle w:val="PublishStatus"/>
          </w:pPr>
          <w:r>
            <w:t>This post was published to Code Blog at 9:28:00 PM 10/17/2016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959F1" w:rsidRDefault="00685283">
              <w:pPr>
                <w:pStyle w:val="Publishwithline"/>
              </w:pPr>
              <w:r>
                <w:t>SAP Hana - Reverse Proxy</w:t>
              </w:r>
            </w:p>
          </w:sdtContent>
        </w:sdt>
        <w:p w:rsidR="00F959F1" w:rsidRDefault="00F959F1">
          <w:pPr>
            <w:pStyle w:val="underline"/>
          </w:pPr>
        </w:p>
        <w:p w:rsidR="00F959F1" w:rsidRDefault="00325247">
          <w:pPr>
            <w:pStyle w:val="PadderBetweenControlandBody"/>
          </w:pPr>
        </w:p>
      </w:sdtContent>
    </w:sdt>
    <w:p w:rsidR="00685283" w:rsidRDefault="00685283">
      <w:pPr>
        <w:pStyle w:val="NormalWeb"/>
        <w:divId w:val="645741558"/>
      </w:pPr>
      <w:r>
        <w:t>​</w:t>
      </w:r>
    </w:p>
    <w:p w:rsidR="00685283" w:rsidRDefault="00685283">
      <w:pPr>
        <w:pStyle w:val="NormalWeb"/>
        <w:divId w:val="645741558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://4.bp.blogspot.com/-b68_FJzBp5E/Vd8Bantvx9I/AAAAAAAABDA/T0jkEpQtLIM/s1600/sap-han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91FCE" id="Rectangle 4" o:spid="_x0000_s1026" alt="http://4.bp.blogspot.com/-b68_FJzBp5E/Vd8Bantvx9I/AAAAAAAABDA/T0jkEpQtLIM/s1600/sap-han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bqDMaAwMAABw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</w:t>
      </w:r>
      <w:bookmarkStart w:id="0" w:name="_GoBack"/>
      <w:bookmarkEnd w:id="0"/>
      <w:r>
        <w:t>https://github.com/SAP/cloud-connectivityproxy</w:t>
      </w:r>
    </w:p>
    <w:sectPr w:rsidR="006852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247" w:rsidRDefault="00325247" w:rsidP="00685283">
      <w:pPr>
        <w:spacing w:after="0"/>
      </w:pPr>
      <w:r>
        <w:separator/>
      </w:r>
    </w:p>
  </w:endnote>
  <w:endnote w:type="continuationSeparator" w:id="0">
    <w:p w:rsidR="00325247" w:rsidRDefault="00325247" w:rsidP="00685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283" w:rsidRDefault="006852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283" w:rsidRPr="00685283" w:rsidRDefault="00685283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283" w:rsidRDefault="00685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247" w:rsidRDefault="00325247" w:rsidP="00685283">
      <w:pPr>
        <w:spacing w:after="0"/>
      </w:pPr>
      <w:r>
        <w:separator/>
      </w:r>
    </w:p>
  </w:footnote>
  <w:footnote w:type="continuationSeparator" w:id="0">
    <w:p w:rsidR="00325247" w:rsidRDefault="00325247" w:rsidP="00685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283" w:rsidRDefault="006852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283" w:rsidRDefault="006852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283" w:rsidRDefault="006852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85283"/>
    <w:rsid w:val="00325247"/>
    <w:rsid w:val="00685283"/>
    <w:rsid w:val="008D03DE"/>
    <w:rsid w:val="00F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22E86-1947-4F97-87B7-A45331B4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68528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52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85283"/>
  </w:style>
  <w:style w:type="paragraph" w:styleId="Footer">
    <w:name w:val="footer"/>
    <w:basedOn w:val="Normal"/>
    <w:link w:val="FooterChar"/>
    <w:uiPriority w:val="99"/>
    <w:unhideWhenUsed/>
    <w:rsid w:val="006852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8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217BD-2CCB-4A2B-936B-8C8832E71923}"/>
      </w:docPartPr>
      <w:docPartBody>
        <w:p w:rsidR="00000000" w:rsidRDefault="00F370ED">
          <w:r w:rsidRPr="00603E9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ED"/>
    <w:rsid w:val="00B71836"/>
    <w:rsid w:val="00F3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0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SAP Hana - Reverse Proxy</PostTitle>
  <PostDate>20161018T02:28:00Z</PostDate>
  <PostID>10</PostID>
  <Category1/>
  <Category2/>
  <Category3/>
  <Category4/>
  <Category5/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17</Words>
  <Characters>117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2018-09-11T20:20:00Z</dcterms:created>
  <dcterms:modified xsi:type="dcterms:W3CDTF">2018-09-11T20:21:00Z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2018-09-11T20:20:00Z</vt:filetime>
  </property>
  <property fmtid="{D5CDD505-2E9C-101B-9397-08002B2CF9AE}" pid="8" name="Retention_Period_Start_Date">
    <vt:filetime>2018-09-11T20:21:05Z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